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51" w:rsidRPr="00072E51" w:rsidRDefault="00072E51" w:rsidP="00072E51">
      <w:pPr>
        <w:jc w:val="center"/>
        <w:rPr>
          <w:rFonts w:eastAsia="Times New Roman"/>
          <w:b/>
          <w:sz w:val="32"/>
          <w:szCs w:val="32"/>
        </w:rPr>
      </w:pP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072E51">
        <w:rPr>
          <w:rFonts w:eastAsia="Times New Roman"/>
          <w:b/>
          <w:sz w:val="28"/>
          <w:szCs w:val="28"/>
        </w:rPr>
        <w:t xml:space="preserve">Лабораторная работа №1 </w: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after="240" w:line="360" w:lineRule="auto"/>
        <w:jc w:val="center"/>
        <w:rPr>
          <w:rFonts w:eastAsia="Times New Roman"/>
          <w:b/>
          <w:sz w:val="28"/>
          <w:szCs w:val="28"/>
        </w:rPr>
      </w:pPr>
      <w:r w:rsidRPr="00072E51">
        <w:rPr>
          <w:rFonts w:eastAsia="Times New Roman"/>
          <w:b/>
          <w:sz w:val="28"/>
          <w:szCs w:val="28"/>
        </w:rPr>
        <w:t>Тема: «Линейные программы »</w: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 w:rsidRPr="00072E51">
        <w:rPr>
          <w:rFonts w:eastAsia="Times New Roman"/>
          <w:b/>
          <w:sz w:val="28"/>
          <w:szCs w:val="28"/>
        </w:rPr>
        <w:t>Цель работы:</w:t>
      </w:r>
      <w:r w:rsidRPr="00072E51">
        <w:rPr>
          <w:rFonts w:eastAsia="Times New Roman"/>
          <w:sz w:val="28"/>
          <w:szCs w:val="28"/>
        </w:rPr>
        <w:t xml:space="preserve"> получение практических навыков по разработке линейных программ на языке программирования </w:t>
      </w:r>
      <w:r w:rsidRPr="00072E51">
        <w:rPr>
          <w:rFonts w:eastAsia="Times New Roman"/>
          <w:sz w:val="28"/>
          <w:szCs w:val="28"/>
          <w:lang w:val="en-US"/>
        </w:rPr>
        <w:t>C</w:t>
      </w:r>
      <w:r w:rsidRPr="00072E51">
        <w:rPr>
          <w:rFonts w:eastAsia="Times New Roman"/>
          <w:sz w:val="28"/>
          <w:szCs w:val="28"/>
        </w:rPr>
        <w:t>#.</w: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b/>
          <w:sz w:val="28"/>
          <w:szCs w:val="28"/>
        </w:rPr>
      </w:pP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 w:rsidRPr="00072E51">
        <w:rPr>
          <w:rFonts w:eastAsia="Times New Roman"/>
          <w:b/>
          <w:sz w:val="28"/>
          <w:szCs w:val="28"/>
        </w:rPr>
        <w:t>Задание:</w:t>
      </w:r>
      <w:r w:rsidRPr="00072E51">
        <w:rPr>
          <w:rFonts w:eastAsia="Times New Roman"/>
          <w:sz w:val="28"/>
          <w:szCs w:val="28"/>
        </w:rPr>
        <w:t xml:space="preserve"> Написать программу для расчета по двум формулам. Результаты вычислений по обеим формулам должны совпадать.</w:t>
      </w:r>
    </w:p>
    <w:p w:rsidR="00072E51" w:rsidRPr="00072E51" w:rsidRDefault="00072E51" w:rsidP="00072E51">
      <w:pPr>
        <w:rPr>
          <w:rFonts w:eastAsia="Times New Roman"/>
          <w:sz w:val="28"/>
          <w:szCs w:val="28"/>
        </w:rPr>
      </w:pPr>
      <w:r w:rsidRPr="00072E51">
        <w:rPr>
          <w:rFonts w:eastAsia="Times New Roman"/>
          <w:sz w:val="28"/>
          <w:szCs w:val="28"/>
        </w:rPr>
        <w:t xml:space="preserve">       </w:t>
      </w:r>
    </w:p>
    <w:p w:rsidR="00072E51" w:rsidRPr="00B21D16" w:rsidRDefault="00072E51" w:rsidP="00072E51">
      <w:pPr>
        <w:rPr>
          <w:rFonts w:eastAsia="Times New Roman"/>
          <w:b/>
          <w:sz w:val="28"/>
          <w:szCs w:val="28"/>
        </w:rPr>
      </w:pPr>
      <w:r w:rsidRPr="00072E51">
        <w:rPr>
          <w:rFonts w:eastAsia="Times New Roman"/>
          <w:sz w:val="28"/>
          <w:szCs w:val="28"/>
        </w:rPr>
        <w:t xml:space="preserve">         </w:t>
      </w:r>
      <w:r w:rsidR="00B21D16">
        <w:rPr>
          <w:rFonts w:eastAsia="Times New Roman"/>
          <w:b/>
          <w:sz w:val="28"/>
          <w:szCs w:val="28"/>
        </w:rPr>
        <w:t>Вариант 14</w:t>
      </w:r>
      <w:r w:rsidRPr="00072E51">
        <w:rPr>
          <w:rFonts w:eastAsia="Times New Roman"/>
          <w:b/>
          <w:sz w:val="28"/>
          <w:szCs w:val="28"/>
        </w:rPr>
        <w:t>:</w:t>
      </w:r>
    </w:p>
    <w:p w:rsidR="00072E51" w:rsidRPr="00B21D16" w:rsidRDefault="00072E51" w:rsidP="00072E51">
      <w:pPr>
        <w:ind w:left="720"/>
        <w:contextualSpacing/>
        <w:rPr>
          <w:rFonts w:eastAsia="Times New Roman"/>
          <w:sz w:val="28"/>
          <w:szCs w:val="28"/>
        </w:rPr>
      </w:pPr>
    </w:p>
    <w:p w:rsidR="00072E51" w:rsidRPr="001A1CFB" w:rsidRDefault="00072E51" w:rsidP="00B21D16">
      <w:pPr>
        <w:rPr>
          <w:rFonts w:eastAsia="Times New Roman"/>
          <w:sz w:val="28"/>
          <w:szCs w:val="28"/>
          <w:lang w:val="en-US"/>
        </w:rPr>
      </w:pPr>
      <w:r w:rsidRPr="001A1CFB">
        <w:rPr>
          <w:sz w:val="28"/>
          <w:szCs w:val="28"/>
          <w:lang w:eastAsia="en-US"/>
        </w:rPr>
        <w:t xml:space="preserve">      </w:t>
      </w:r>
      <w:r w:rsidR="00B21D16" w:rsidRPr="00B21D16">
        <w:rPr>
          <w:sz w:val="24"/>
          <w:szCs w:val="24"/>
          <w:lang w:val="en-US" w:eastAsia="en-US"/>
        </w:rPr>
        <w:t>Z</w:t>
      </w:r>
      <w:r w:rsidR="00B21D16" w:rsidRPr="001A1CFB">
        <w:rPr>
          <w:sz w:val="24"/>
          <w:szCs w:val="24"/>
          <w:vertAlign w:val="subscript"/>
          <w:lang w:val="en-US" w:eastAsia="en-US"/>
        </w:rPr>
        <w:t>1</w:t>
      </w:r>
      <w:r w:rsidR="00B21D16" w:rsidRPr="001A1CFB">
        <w:rPr>
          <w:sz w:val="28"/>
          <w:szCs w:val="28"/>
          <w:lang w:val="en-US" w:eastAsia="en-US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32"/>
                        <w:szCs w:val="32"/>
                      </w:rPr>
                      <m:t>a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32"/>
                        <w:szCs w:val="32"/>
                      </w:rPr>
                      <m:t>a</m:t>
                    </m:r>
                  </m:e>
                </m:func>
              </m:e>
            </m:func>
          </m:den>
        </m:f>
      </m:oMath>
      <w:r w:rsidRPr="001A1CFB">
        <w:rPr>
          <w:sz w:val="28"/>
          <w:szCs w:val="28"/>
          <w:lang w:val="en-US" w:eastAsia="en-US"/>
        </w:rPr>
        <w:t xml:space="preserve"> </w:t>
      </w:r>
      <w:r w:rsidRPr="00B21D16">
        <w:rPr>
          <w:rFonts w:eastAsia="Times New Roman"/>
          <w:sz w:val="28"/>
          <w:szCs w:val="28"/>
        </w:rPr>
        <w:fldChar w:fldCharType="begin"/>
      </w:r>
      <w:r w:rsidRPr="001A1CFB">
        <w:rPr>
          <w:rFonts w:eastAsia="Times New Roman"/>
          <w:sz w:val="28"/>
          <w:szCs w:val="28"/>
          <w:lang w:val="en-US"/>
        </w:rPr>
        <w:instrText xml:space="preserve"> </w:instrText>
      </w:r>
      <w:r w:rsidRPr="00B21D16">
        <w:rPr>
          <w:rFonts w:eastAsia="Times New Roman"/>
          <w:sz w:val="28"/>
          <w:szCs w:val="28"/>
          <w:lang w:val="en-US"/>
        </w:rPr>
        <w:instrText>QUOTE</w:instrText>
      </w:r>
      <w:r w:rsidRPr="001A1CFB">
        <w:rPr>
          <w:rFonts w:eastAsia="Times New Roman"/>
          <w:sz w:val="28"/>
          <w:szCs w:val="28"/>
          <w:lang w:val="en-US"/>
        </w:rPr>
        <w:instrText xml:space="preserve"> </w:instrText>
      </w:r>
      <m:oMath>
        <m:r>
          <m:rPr>
            <m:sty m:val="p"/>
          </m:rPr>
          <w:rPr>
            <w:rFonts w:ascii="Cambria Math" w:hAnsi="Cambria Math" w:cs="Arial Unicode MS"/>
            <w:sz w:val="28"/>
            <w:szCs w:val="28"/>
            <w:lang w:val="en-US" w:eastAsia="en-US"/>
          </w:rPr>
          <m:t>z</m:t>
        </m:r>
        <m:r>
          <m:rPr>
            <m:sty m:val="p"/>
          </m:rPr>
          <w:rPr>
            <w:rFonts w:ascii="Cambria Math" w:hAnsi="Cambria Math" w:cs="Arial Unicode MS"/>
            <w:sz w:val="28"/>
            <w:szCs w:val="28"/>
            <w:lang w:val="en-US" w:eastAsia="en-US"/>
          </w:rPr>
          <m:t>1=</m:t>
        </m:r>
        <m:f>
          <m:fPr>
            <m:ctrlPr>
              <w:rPr>
                <w:rFonts w:ascii="Cambria Math" w:hAnsi="Cambria Math" w:cs="Arial Unicode MS"/>
                <w:i/>
                <w:sz w:val="28"/>
                <w:szCs w:val="28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 Unicode MS"/>
                    <w:i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 w:cs="Arial Unicode MS"/>
                        <w:i/>
                        <w:sz w:val="28"/>
                        <w:szCs w:val="28"/>
                        <w:lang w:val="en-US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 Unicode MS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 Unicode MS"/>
                            <w:sz w:val="28"/>
                            <w:szCs w:val="28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 Unicode MS"/>
                            <w:sz w:val="28"/>
                            <w:szCs w:val="28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 Unicode MS"/>
                        <w:sz w:val="28"/>
                        <w:szCs w:val="28"/>
                        <w:lang w:val="en-US" w:eastAsia="en-US"/>
                      </w:rPr>
                      <m:t>-4</m:t>
                    </m:r>
                  </m:e>
                </m:rad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 Unicode MS"/>
                    <w:i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eastAsia="en-US"/>
                  </w:rPr>
                  <m:t>чччччч</m:t>
                </m:r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>xxx</m:t>
                </m:r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Arial Unicode MS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/>
                  <m:den/>
                </m:f>
                <m:f>
                  <m:fPr>
                    <m:ctrlPr>
                      <w:rPr>
                        <w:rFonts w:ascii="Cambria Math" w:hAnsi="Cambria Math" w:cs="Arial Unicode MS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/>
                  <m:den/>
                </m:f>
                <m:box>
                  <m:boxPr>
                    <m:ctrlPr>
                      <w:rPr>
                        <w:rFonts w:ascii="Cambria Math" w:hAnsi="Cambria Math" w:cs="Arial Unicode MS"/>
                        <w:i/>
                        <w:sz w:val="28"/>
                        <w:szCs w:val="28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 Unicode MS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/>
                      <m:den/>
                    </m:f>
                  </m:e>
                </m:box>
                <m:sSup>
                  <m:sSupPr>
                    <m:ctrlPr>
                      <w:rPr>
                        <w:rFonts w:ascii="Cambria Math" w:hAnsi="Cambria Math" w:cs="Arial Unicode MS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 Unicode MS"/>
                        <w:sz w:val="28"/>
                        <w:szCs w:val="28"/>
                        <w:lang w:val="en-US" w:eastAsia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 Unicode MS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 Unicode MS"/>
                    <w:sz w:val="28"/>
                    <w:szCs w:val="28"/>
                    <w:lang w:val="en-US" w:eastAsia="en-US"/>
                  </w:rPr>
                  <m:t>-4</m:t>
                </m:r>
              </m:e>
            </m:rad>
            <m:r>
              <m:rPr>
                <m:sty m:val="p"/>
              </m:rPr>
              <w:rPr>
                <w:rFonts w:ascii="Cambria Math" w:hAnsi="Cambria Math" w:cs="Arial Unicode MS"/>
                <w:sz w:val="28"/>
                <w:szCs w:val="28"/>
                <w:lang w:val="en-US" w:eastAsia="en-US"/>
              </w:rPr>
              <m:t>+</m:t>
            </m:r>
            <m:r>
              <m:rPr>
                <m:sty m:val="p"/>
              </m:rPr>
              <w:rPr>
                <w:rFonts w:ascii="Cambria Math" w:hAnsi="Cambria Math" w:cs="Arial Unicode MS"/>
                <w:sz w:val="28"/>
                <w:szCs w:val="28"/>
                <w:lang w:val="en-US" w:eastAsia="en-US"/>
              </w:rPr>
              <m:t>b</m:t>
            </m:r>
            <m:r>
              <m:rPr>
                <m:sty m:val="p"/>
              </m:rPr>
              <w:rPr>
                <w:rFonts w:ascii="Cambria Math" w:hAnsi="Cambria Math" w:cs="Arial Unicode MS"/>
                <w:sz w:val="28"/>
                <w:szCs w:val="28"/>
                <w:lang w:val="en-US" w:eastAsia="en-US"/>
              </w:rPr>
              <m:t>+2</m:t>
            </m:r>
          </m:den>
        </m:f>
      </m:oMath>
      <w:r w:rsidRPr="001A1CFB">
        <w:rPr>
          <w:rFonts w:eastAsia="Times New Roman"/>
          <w:sz w:val="28"/>
          <w:szCs w:val="28"/>
          <w:lang w:val="en-US"/>
        </w:rPr>
        <w:instrText xml:space="preserve"> </w:instrText>
      </w:r>
      <w:r w:rsidRPr="00B21D16">
        <w:rPr>
          <w:rFonts w:eastAsia="Times New Roman"/>
          <w:sz w:val="28"/>
          <w:szCs w:val="28"/>
        </w:rPr>
        <w:fldChar w:fldCharType="end"/>
      </w:r>
      <w:r w:rsidR="00B21D16" w:rsidRPr="001A1CFB">
        <w:rPr>
          <w:rFonts w:eastAsia="Times New Roman"/>
          <w:sz w:val="28"/>
          <w:szCs w:val="28"/>
          <w:lang w:val="en-US"/>
        </w:rPr>
        <w:t xml:space="preserve">       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tg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sec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</m:oMath>
    </w:p>
    <w:p w:rsidR="00072E51" w:rsidRPr="001A1CFB" w:rsidRDefault="00072E51" w:rsidP="00072E51">
      <w:pPr>
        <w:rPr>
          <w:rFonts w:eastAsia="Times New Roman" w:cs="Arial Unicode MS"/>
          <w:sz w:val="28"/>
          <w:szCs w:val="28"/>
          <w:lang w:val="en-US" w:eastAsia="en-US"/>
        </w:rPr>
      </w:pPr>
      <w:r w:rsidRPr="001A1CFB">
        <w:rPr>
          <w:rFonts w:ascii="Cambria Math" w:eastAsia="Times New Roman" w:hAnsi="Cambria Math"/>
          <w:sz w:val="28"/>
          <w:szCs w:val="28"/>
          <w:lang w:val="en-US"/>
        </w:rPr>
        <w:br/>
      </w:r>
    </w:p>
    <w:p w:rsidR="00072E51" w:rsidRPr="001A1CFB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284" w:hanging="141"/>
        <w:rPr>
          <w:rFonts w:eastAsia="Times New Roman"/>
          <w:i/>
          <w:sz w:val="28"/>
          <w:szCs w:val="28"/>
          <w:lang w:val="en-US"/>
        </w:rPr>
      </w:pPr>
    </w:p>
    <w:p w:rsidR="00072E51" w:rsidRPr="001A1CFB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850"/>
        <w:rPr>
          <w:rFonts w:eastAsia="Times New Roman"/>
          <w:i/>
          <w:sz w:val="32"/>
          <w:szCs w:val="28"/>
          <w:lang w:val="en-US"/>
        </w:rPr>
      </w:pP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b/>
          <w:sz w:val="28"/>
          <w:szCs w:val="28"/>
        </w:rPr>
      </w:pPr>
      <w:r w:rsidRPr="00072E51">
        <w:rPr>
          <w:rFonts w:eastAsia="Times New Roman"/>
          <w:b/>
          <w:sz w:val="28"/>
          <w:szCs w:val="28"/>
        </w:rPr>
        <w:t>Краткая теория:</w: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 w:rsidRPr="00072E51">
        <w:rPr>
          <w:rFonts w:eastAsia="Times New Roman"/>
          <w:sz w:val="28"/>
          <w:szCs w:val="28"/>
        </w:rPr>
        <w:t xml:space="preserve">Для написания программы данного вида на С# понадобились два вида методов: </w:t>
      </w:r>
      <w:r w:rsidRPr="00072E51">
        <w:rPr>
          <w:rFonts w:eastAsia="Times New Roman"/>
          <w:sz w:val="28"/>
          <w:szCs w:val="28"/>
          <w:lang w:val="en-US"/>
        </w:rPr>
        <w:t>Console</w:t>
      </w:r>
      <w:r w:rsidRPr="00072E51">
        <w:rPr>
          <w:rFonts w:eastAsia="Times New Roman"/>
          <w:sz w:val="28"/>
          <w:szCs w:val="28"/>
        </w:rPr>
        <w:t xml:space="preserve">  и  </w:t>
      </w:r>
      <w:r w:rsidRPr="00072E51">
        <w:rPr>
          <w:rFonts w:eastAsia="Times New Roman"/>
          <w:sz w:val="28"/>
          <w:szCs w:val="28"/>
          <w:lang w:val="en-US"/>
        </w:rPr>
        <w:t>Math</w:t>
      </w:r>
      <w:r w:rsidRPr="00072E51">
        <w:rPr>
          <w:rFonts w:eastAsia="Times New Roman"/>
          <w:sz w:val="28"/>
          <w:szCs w:val="28"/>
        </w:rPr>
        <w:t xml:space="preserve">. Метод </w:t>
      </w:r>
      <w:r w:rsidRPr="00072E51">
        <w:rPr>
          <w:rFonts w:eastAsia="Times New Roman"/>
          <w:sz w:val="28"/>
          <w:szCs w:val="28"/>
          <w:lang w:val="en-US"/>
        </w:rPr>
        <w:t>Console</w:t>
      </w:r>
      <w:r w:rsidRPr="00072E51">
        <w:rPr>
          <w:rFonts w:eastAsia="Times New Roman"/>
          <w:sz w:val="28"/>
          <w:szCs w:val="28"/>
        </w:rPr>
        <w:t xml:space="preserve"> является основополагающим, так как с его помощью выполняются основные функции консольных приложений С#. Метод </w:t>
      </w:r>
      <w:r w:rsidRPr="00072E51">
        <w:rPr>
          <w:rFonts w:eastAsia="Times New Roman"/>
          <w:sz w:val="28"/>
          <w:szCs w:val="28"/>
          <w:lang w:val="en-US"/>
        </w:rPr>
        <w:t>Math</w:t>
      </w:r>
      <w:r w:rsidRPr="00072E51">
        <w:rPr>
          <w:rFonts w:eastAsia="Times New Roman"/>
          <w:sz w:val="28"/>
          <w:szCs w:val="28"/>
        </w:rPr>
        <w:t xml:space="preserve"> позволяет использовать математические функции, в данной работе это  квадратный корень и </w:t>
      </w:r>
      <w:r w:rsidRPr="00072E51">
        <w:rPr>
          <w:rFonts w:eastAsia="Times New Roman"/>
          <w:sz w:val="28"/>
          <w:szCs w:val="28"/>
          <w:lang w:val="en-US"/>
        </w:rPr>
        <w:t>Sqrt</w:t>
      </w:r>
      <w:r w:rsidRPr="00072E51">
        <w:rPr>
          <w:rFonts w:eastAsia="Times New Roman"/>
          <w:sz w:val="28"/>
          <w:szCs w:val="28"/>
        </w:rPr>
        <w:t>.</w: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  <w:bookmarkStart w:id="0" w:name="_Toc418043992"/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</w:p>
    <w:p w:rsidR="00570E8D" w:rsidRPr="004851F9" w:rsidRDefault="00570E8D" w:rsidP="00570E8D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rPr>
          <w:rFonts w:eastAsia="Times New Roman"/>
          <w:sz w:val="28"/>
          <w:szCs w:val="28"/>
        </w:rPr>
      </w:pPr>
    </w:p>
    <w:p w:rsidR="00570E8D" w:rsidRPr="004851F9" w:rsidRDefault="00570E8D" w:rsidP="00570E8D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rPr>
          <w:rFonts w:eastAsia="Times New Roman"/>
          <w:sz w:val="28"/>
          <w:szCs w:val="28"/>
        </w:rPr>
      </w:pPr>
    </w:p>
    <w:p w:rsidR="00570E8D" w:rsidRPr="004851F9" w:rsidRDefault="00570E8D" w:rsidP="00570E8D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rPr>
          <w:rFonts w:eastAsia="Times New Roman"/>
          <w:sz w:val="28"/>
          <w:szCs w:val="28"/>
        </w:rPr>
      </w:pPr>
    </w:p>
    <w:p w:rsidR="00570E8D" w:rsidRPr="004851F9" w:rsidRDefault="00570E8D" w:rsidP="00570E8D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rPr>
          <w:rFonts w:eastAsia="Times New Roman"/>
          <w:sz w:val="28"/>
          <w:szCs w:val="28"/>
        </w:rPr>
      </w:pPr>
    </w:p>
    <w:p w:rsidR="00570E8D" w:rsidRPr="004851F9" w:rsidRDefault="00570E8D" w:rsidP="00570E8D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rPr>
          <w:rFonts w:eastAsia="Times New Roman"/>
          <w:sz w:val="28"/>
          <w:szCs w:val="28"/>
        </w:rPr>
      </w:pPr>
    </w:p>
    <w:p w:rsidR="00072E51" w:rsidRPr="00072E51" w:rsidRDefault="00072E51" w:rsidP="00570E8D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rPr>
          <w:rFonts w:eastAsia="Times New Roman"/>
          <w:sz w:val="28"/>
          <w:szCs w:val="28"/>
        </w:rPr>
      </w:pPr>
      <w:r w:rsidRPr="00072E51">
        <w:rPr>
          <w:rFonts w:eastAsia="Times New Roman"/>
          <w:b/>
          <w:sz w:val="28"/>
          <w:szCs w:val="28"/>
        </w:rPr>
        <w:lastRenderedPageBreak/>
        <w:t xml:space="preserve">Ход работы: </w:t>
      </w:r>
      <w:r w:rsidRPr="00072E51">
        <w:rPr>
          <w:rFonts w:eastAsia="Times New Roman"/>
          <w:sz w:val="28"/>
          <w:szCs w:val="28"/>
        </w:rPr>
        <w:t>Для реализации задачи, прежде всего, необходимо разработать алгоритм программы. Для наглядности алгоритма удобно воспользоваться блок-схемами. Алгоритм программы представлен ниже на рисунке.</w: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282575</wp:posOffset>
                </wp:positionV>
                <wp:extent cx="1097280" cy="434340"/>
                <wp:effectExtent l="38100" t="57150" r="26670" b="22860"/>
                <wp:wrapNone/>
                <wp:docPr id="86" name="Блок-схема: узе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280" cy="43434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2700000" scaled="1"/>
                          <a:tileRect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072E51" w:rsidRDefault="00072E51" w:rsidP="00072E5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left:0;text-align:left;margin-left:61.6pt;margin-top:22.25pt;width:86.4pt;height:34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" fillcolor="#959595" stroked="f" strokeweight="2pt">
                <v:fill rotate="t" angle="45" colors="0 #959595;.5 #d6d6d6;1 white" focus="100%" type="gradient"/>
                <v:path arrowok="t"/>
                <v:textbox>
                  <w:txbxContent>
                    <w:p w:rsidR="00072E51" w:rsidRDefault="00072E51" w:rsidP="00072E5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21590</wp:posOffset>
                </wp:positionV>
                <wp:extent cx="1097280" cy="434340"/>
                <wp:effectExtent l="38100" t="57150" r="26670" b="22860"/>
                <wp:wrapNone/>
                <wp:docPr id="85" name="Блок-схема: узе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280" cy="43434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072E51" w:rsidRDefault="00072E51" w:rsidP="00072E5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2" o:spid="_x0000_s1027" type="#_x0000_t120" style="position:absolute;left:0;text-align:left;margin-left:273.4pt;margin-top:1.7pt;width:86.4pt;height:34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" fillcolor="#959595" stroked="f" strokeweight="1pt">
                <v:fill rotate="t" angle="45" colors="0 #959595;.5 #d6d6d6;1 white" focus="100%" type="gradient"/>
                <v:stroke joinstyle="miter"/>
                <v:path arrowok="t"/>
                <v:textbox>
                  <w:txbxContent>
                    <w:p w:rsidR="00072E51" w:rsidRDefault="00072E51" w:rsidP="00072E5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149225</wp:posOffset>
                </wp:positionV>
                <wp:extent cx="7620" cy="419100"/>
                <wp:effectExtent l="95250" t="0" r="49530" b="38100"/>
                <wp:wrapNone/>
                <wp:docPr id="84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80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16.6pt;margin-top:11.75pt;width:.6pt;height:3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103505</wp:posOffset>
                </wp:positionV>
                <wp:extent cx="7620" cy="419100"/>
                <wp:effectExtent l="95250" t="0" r="49530" b="38100"/>
                <wp:wrapNone/>
                <wp:docPr id="83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EF6C" id="Прямая со стрелкой 21" o:spid="_x0000_s1026" type="#_x0000_t32" style="position:absolute;margin-left:104.8pt;margin-top:8.15pt;width:.6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">
                <v:stroke endarrow="open"/>
                <o:lock v:ext="edit" shapetype="f"/>
              </v:shape>
            </w:pict>
          </mc:Fallback>
        </mc:AlternateConten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261620</wp:posOffset>
                </wp:positionV>
                <wp:extent cx="914400" cy="632460"/>
                <wp:effectExtent l="19050" t="0" r="19050" b="0"/>
                <wp:wrapNone/>
                <wp:docPr id="82" name="Блок-схема: данны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632460"/>
                        </a:xfrm>
                        <a:prstGeom prst="flowChartInputOutput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C0C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2E51" w:rsidRPr="00206C36" w:rsidRDefault="00072E51" w:rsidP="00072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b,z2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" o:spid="_x0000_s1028" type="#_x0000_t111" style="position:absolute;left:0;text-align:left;margin-left:280.6pt;margin-top:20.6pt;width:1in;height:4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" fillcolor="#959595" strokecolor="silver" strokeweight="1pt">
                <v:fill rotate="t" colors="0 #959595;.5 #d6d6d6;1 white" focus="100%" type="gradient"/>
                <v:path arrowok="t"/>
                <v:textbox>
                  <w:txbxContent>
                    <w:p w:rsidR="00072E51" w:rsidRPr="00206C36" w:rsidRDefault="00072E51" w:rsidP="00072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b,z2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215900</wp:posOffset>
                </wp:positionV>
                <wp:extent cx="914400" cy="632460"/>
                <wp:effectExtent l="0" t="0" r="0" b="0"/>
                <wp:wrapNone/>
                <wp:docPr id="81" name="Блок-схема: данны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632460"/>
                        </a:xfrm>
                        <a:prstGeom prst="flowChartInputOutput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rgbClr val="C0C0C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E51" w:rsidRPr="00206C36" w:rsidRDefault="00072E51" w:rsidP="00072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b,z1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" o:spid="_x0000_s1029" type="#_x0000_t111" style="position:absolute;left:0;text-align:left;margin-left:67.6pt;margin-top:17pt;width:1in;height:4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" fillcolor="#959595" strokecolor="silver" strokeweight="2pt">
                <v:fill rotate="t" colors="0 #959595;.5 #d6d6d6;1 white" focus="100%" type="gradient"/>
                <v:path arrowok="t"/>
                <v:textbox>
                  <w:txbxContent>
                    <w:p w:rsidR="00072E51" w:rsidRPr="00206C36" w:rsidRDefault="00072E51" w:rsidP="00072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b,z1</w:t>
                      </w:r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280670</wp:posOffset>
                </wp:positionV>
                <wp:extent cx="7620" cy="419100"/>
                <wp:effectExtent l="95250" t="0" r="49530" b="38100"/>
                <wp:wrapNone/>
                <wp:docPr id="80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4719" id="Прямая со стрелкой 26" o:spid="_x0000_s1026" type="#_x0000_t32" style="position:absolute;margin-left:316pt;margin-top:22.1pt;width:.6pt;height:3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234950</wp:posOffset>
                </wp:positionV>
                <wp:extent cx="7620" cy="419100"/>
                <wp:effectExtent l="95250" t="0" r="49530" b="38100"/>
                <wp:wrapNone/>
                <wp:docPr id="79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884" id="Прямая со стрелкой 22" o:spid="_x0000_s1026" type="#_x0000_t32" style="position:absolute;margin-left:103.6pt;margin-top:18.5pt;width:.6pt;height:3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</w:p>
    <w:p w:rsidR="00072E51" w:rsidRPr="00072E51" w:rsidRDefault="004851F9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5680E3" wp14:editId="779B3D08">
                <wp:simplePos x="0" y="0"/>
                <wp:positionH relativeFrom="column">
                  <wp:posOffset>570229</wp:posOffset>
                </wp:positionH>
                <wp:positionV relativeFrom="paragraph">
                  <wp:posOffset>44450</wp:posOffset>
                </wp:positionV>
                <wp:extent cx="1971675" cy="762000"/>
                <wp:effectExtent l="0" t="0" r="28575" b="19050"/>
                <wp:wrapNone/>
                <wp:docPr id="77" name="Блок-схема: процесс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76200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rgbClr val="C0C0C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E51" w:rsidRPr="00457593" w:rsidRDefault="00072E51" w:rsidP="00072E51">
                            <w:pPr>
                              <w:pStyle w:val="af3"/>
                              <w:rPr>
                                <w:rFonts w:cs="Arial Unicode MS"/>
                                <w:lang w:eastAsia="en-US"/>
                              </w:rPr>
                            </w:pPr>
                          </w:p>
                          <w:p w:rsidR="00072E51" w:rsidRPr="004851F9" w:rsidRDefault="004851F9" w:rsidP="004851F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0E8D">
                              <w:rPr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 w:eastAsia="en-US"/>
                              </w:rPr>
                              <w:t>Z</w:t>
                            </w:r>
                            <w:r w:rsidRPr="00B21D16">
                              <w:rPr>
                                <w:sz w:val="24"/>
                                <w:szCs w:val="24"/>
                                <w:vertAlign w:val="subscript"/>
                                <w:lang w:val="en-US" w:eastAsia="en-US"/>
                              </w:rPr>
                              <w:t>1</w:t>
                            </w:r>
                            <w:r w:rsidRPr="00B21D16">
                              <w:rPr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</m:func>
                                    </m:e>
                                  </m:func>
                                </m:den>
                              </m:f>
                            </m:oMath>
                            <w:r w:rsidRPr="00B21D16">
                              <w:rPr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B21D16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70E8D"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instrText xml:space="preserve"> </w:instrText>
                            </w:r>
                            <w:r w:rsidRPr="00B21D16"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instrText>QUOTE</w:instrText>
                            </w:r>
                            <w:r w:rsidRPr="00570E8D"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instrText xml:space="preserve"> </w:instrTex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 Unicode MS"/>
                                  <w:sz w:val="28"/>
                                  <w:szCs w:val="28"/>
                                  <w:lang w:val="en-US" w:eastAsia="en-US"/>
                                </w:rPr>
                                <m:t>z1=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 Unicode MS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 Unicode MS"/>
                                          <w:i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 Unicode MS"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m:t>2b+2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ial Unicode MS"/>
                                              <w:i/>
                                              <w:sz w:val="28"/>
                                              <w:szCs w:val="28"/>
                                              <w:lang w:val="en-US" w:eastAsia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 Unicode MS"/>
                                                  <w:i/>
                                                  <w:sz w:val="28"/>
                                                  <w:szCs w:val="28"/>
                                                  <w:lang w:val="en-US"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 Unicode MS"/>
                                                  <w:sz w:val="28"/>
                                                  <w:szCs w:val="28"/>
                                                  <w:lang w:val="en-US" w:eastAsia="en-US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 Unicode MS"/>
                                                  <w:sz w:val="28"/>
                                                  <w:szCs w:val="28"/>
                                                  <w:lang w:val="en-US"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 Unicode MS"/>
                                              <w:sz w:val="28"/>
                                              <w:szCs w:val="28"/>
                                              <w:lang w:val="en-US" w:eastAsia="en-US"/>
                                            </w:rPr>
                                            <m:t>-4</m:t>
                                          </m:r>
                                        </m:e>
                                      </m:rad>
                                    </m:e>
                                  </m:ra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 Unicode MS"/>
                                          <w:i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 Unicode MS"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m:t>xx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 Unicode MS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чччччч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 Unicode MS"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m:t xml:space="preserve">xxx  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 Unicode MS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 Unicode MS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 w:cs="Arial Unicode MS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 Unicode MS"/>
                                                  <w:i/>
                                                  <w:sz w:val="28"/>
                                                  <w:szCs w:val="28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/>
                                            <m:den/>
                                          </m:f>
                                        </m:e>
                                      </m:box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 Unicode MS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 Unicode MS"/>
                                              <w:sz w:val="28"/>
                                              <w:szCs w:val="28"/>
                                              <w:lang w:val="en-US" w:eastAsia="en-US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 Unicode MS"/>
                                              <w:sz w:val="28"/>
                                              <w:szCs w:val="28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 Unicode MS"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m:t>-4</m:t>
                                      </m:r>
                                    </m:e>
                                  </m:ra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 Unicode MS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m:t>+b+2</m:t>
                                  </m:r>
                                </m:den>
                              </m:f>
                            </m:oMath>
                            <w:r w:rsidRPr="00570E8D"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instrText xml:space="preserve"> </w:instrText>
                            </w:r>
                            <w:r w:rsidRPr="00B21D16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680E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30" type="#_x0000_t109" style="position:absolute;left:0;text-align:left;margin-left:44.9pt;margin-top:3.5pt;width:155.25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" fillcolor="#959595" strokecolor="silver" strokeweight="2pt">
                <v:fill rotate="t" colors="0 #959595;.5 #d6d6d6;1 white" focus="100%" type="gradient"/>
                <v:path arrowok="t"/>
                <v:textbox>
                  <w:txbxContent>
                    <w:p w:rsidR="00072E51" w:rsidRPr="00457593" w:rsidRDefault="00072E51" w:rsidP="00072E51">
                      <w:pPr>
                        <w:pStyle w:val="af3"/>
                        <w:rPr>
                          <w:rFonts w:cs="Arial Unicode MS"/>
                          <w:lang w:eastAsia="en-US"/>
                        </w:rPr>
                      </w:pPr>
                    </w:p>
                    <w:p w:rsidR="00072E51" w:rsidRPr="004851F9" w:rsidRDefault="004851F9" w:rsidP="004851F9">
                      <w:pPr>
                        <w:jc w:val="both"/>
                        <w:rPr>
                          <w:lang w:val="en-US"/>
                        </w:rPr>
                      </w:pPr>
                      <w:r w:rsidRPr="00570E8D">
                        <w:rPr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 w:eastAsia="en-US"/>
                        </w:rPr>
                        <w:t>Z</w:t>
                      </w:r>
                      <w:r w:rsidRPr="00B21D16">
                        <w:rPr>
                          <w:sz w:val="24"/>
                          <w:szCs w:val="24"/>
                          <w:vertAlign w:val="subscript"/>
                          <w:lang w:val="en-US" w:eastAsia="en-US"/>
                        </w:rPr>
                        <w:t>1</w:t>
                      </w:r>
                      <w:r w:rsidRPr="00B21D16">
                        <w:rPr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oMath>
                      <w:r w:rsidRPr="00B21D16">
                        <w:rPr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B21D16">
                        <w:rPr>
                          <w:rFonts w:eastAsia="Times New Roman"/>
                          <w:sz w:val="28"/>
                          <w:szCs w:val="28"/>
                        </w:rPr>
                        <w:fldChar w:fldCharType="begin"/>
                      </w:r>
                      <w:r w:rsidRPr="00570E8D"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instrText xml:space="preserve"> </w:instrText>
                      </w:r>
                      <w:r w:rsidRPr="00B21D16"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instrText>QUOTE</w:instrText>
                      </w:r>
                      <w:r w:rsidRPr="00570E8D"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instrText xml:space="preserve"> </w:instrTex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 Unicode MS"/>
                            <w:sz w:val="28"/>
                            <w:szCs w:val="28"/>
                            <w:lang w:val="en-US" w:eastAsia="en-US"/>
                          </w:rPr>
                          <m:t>z1=</m:t>
                        </m:r>
                        <m:f>
                          <m:fPr>
                            <m:ctrlPr>
                              <w:rPr>
                                <w:rFonts w:ascii="Cambria Math" w:hAnsi="Cambria Math" w:cs="Arial Unicode MS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 Unicode MS"/>
                                    <w:i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 Unicode MS"/>
                                    <w:sz w:val="28"/>
                                    <w:szCs w:val="28"/>
                                    <w:lang w:val="en-US" w:eastAsia="en-US"/>
                                  </w:rPr>
                                  <m:t>2b+2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 Unicode MS"/>
                                        <w:i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 Unicode MS"/>
                                            <w:i/>
                                            <w:sz w:val="28"/>
                                            <w:szCs w:val="28"/>
                                            <w:lang w:val="en-US"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 Unicode MS"/>
                                            <w:sz w:val="28"/>
                                            <w:szCs w:val="28"/>
                                            <w:lang w:val="en-US" w:eastAsia="en-US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 Unicode MS"/>
                                            <w:sz w:val="28"/>
                                            <w:szCs w:val="28"/>
                                            <w:lang w:val="en-US"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 Unicode MS"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  <m:t>-4</m:t>
                                    </m:r>
                                  </m:e>
                                </m:rad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 Unicode MS"/>
                                    <w:i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 Unicode MS"/>
                                    <w:sz w:val="28"/>
                                    <w:szCs w:val="28"/>
                                    <w:lang w:val="en-US" w:eastAsia="en-US"/>
                                  </w:rPr>
                                  <m:t>xx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 Unicode MS"/>
                                    <w:sz w:val="28"/>
                                    <w:szCs w:val="28"/>
                                    <w:lang w:eastAsia="en-US"/>
                                  </w:rPr>
                                  <m:t>чччччч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 Unicode MS"/>
                                    <w:sz w:val="28"/>
                                    <w:szCs w:val="28"/>
                                    <w:lang w:val="en-US" w:eastAsia="en-US"/>
                                  </w:rPr>
                                  <m:t xml:space="preserve">xxx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 Unicode MS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 Unicode MS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Arial Unicode MS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 Unicode MS"/>
                                            <w:i/>
                                            <w:sz w:val="28"/>
                                            <w:szCs w:val="28"/>
                                            <w:lang w:eastAsia="en-US"/>
                                          </w:rPr>
                                        </m:ctrlPr>
                                      </m:fPr>
                                      <m:num/>
                                      <m:den/>
                                    </m:f>
                                  </m:e>
                                </m:box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 Unicode MS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 Unicode MS"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 Unicode MS"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 Unicode MS"/>
                                    <w:sz w:val="28"/>
                                    <w:szCs w:val="28"/>
                                    <w:lang w:val="en-US" w:eastAsia="en-US"/>
                                  </w:rPr>
                                  <m:t>-4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 Unicode MS"/>
                                <w:sz w:val="28"/>
                                <w:szCs w:val="28"/>
                                <w:lang w:val="en-US" w:eastAsia="en-US"/>
                              </w:rPr>
                              <m:t>+b+2</m:t>
                            </m:r>
                          </m:den>
                        </m:f>
                      </m:oMath>
                      <w:r w:rsidRPr="00570E8D"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instrText xml:space="preserve"> </w:instrText>
                      </w:r>
                      <w:r w:rsidRPr="00B21D16">
                        <w:rPr>
                          <w:rFonts w:eastAsia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21D16"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051BE5" wp14:editId="7C0C01D2">
                <wp:simplePos x="0" y="0"/>
                <wp:positionH relativeFrom="column">
                  <wp:posOffset>3218180</wp:posOffset>
                </wp:positionH>
                <wp:positionV relativeFrom="paragraph">
                  <wp:posOffset>82550</wp:posOffset>
                </wp:positionV>
                <wp:extent cx="2428875" cy="685800"/>
                <wp:effectExtent l="0" t="0" r="28575" b="19050"/>
                <wp:wrapNone/>
                <wp:docPr id="78" name="Блок-схема: процесс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68580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959595"/>
                            </a:gs>
                            <a:gs pos="50000">
                              <a:srgbClr val="D6D6D6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51" w:rsidRPr="00B21D16" w:rsidRDefault="008A529A" w:rsidP="00072E51">
                            <w:pPr>
                              <w:pStyle w:val="af3"/>
                              <w:rPr>
                                <w:rFonts w:cs="Arial Unicode MS"/>
                                <w:i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=tg2a+sec2a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51BE5" id="Блок-схема: процесс 20" o:spid="_x0000_s1031" type="#_x0000_t109" style="position:absolute;left:0;text-align:left;margin-left:253.4pt;margin-top:6.5pt;width:191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" fillcolor="#959595" strokecolor="silver" strokeweight="1pt">
                <v:fill rotate="t" colors="0 #959595;.5 #d6d6d6;1 white" focus="100%" type="gradient"/>
                <v:textbox>
                  <w:txbxContent>
                    <w:p w:rsidR="00072E51" w:rsidRPr="00B21D16" w:rsidRDefault="008A529A" w:rsidP="00072E51">
                      <w:pPr>
                        <w:pStyle w:val="af3"/>
                        <w:rPr>
                          <w:rFonts w:cs="Arial Unicode MS"/>
                          <w:i/>
                          <w:sz w:val="28"/>
                          <w:szCs w:val="28"/>
                          <w:lang w:val="en-US" w:eastAsia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=tg2a+sec2a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235585</wp:posOffset>
                </wp:positionV>
                <wp:extent cx="7620" cy="419100"/>
                <wp:effectExtent l="95250" t="0" r="49530" b="38100"/>
                <wp:wrapNone/>
                <wp:docPr id="76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30BC" id="Прямая со стрелкой 27" o:spid="_x0000_s1026" type="#_x0000_t32" style="position:absolute;margin-left:316pt;margin-top:18.55pt;width:.6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189865</wp:posOffset>
                </wp:positionV>
                <wp:extent cx="7620" cy="419100"/>
                <wp:effectExtent l="95250" t="0" r="49530" b="38100"/>
                <wp:wrapNone/>
                <wp:docPr id="75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BF67" id="Прямая со стрелкой 23" o:spid="_x0000_s1026" type="#_x0000_t32" style="position:absolute;margin-left:103pt;margin-top:14.95pt;width:.6pt;height:3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301625</wp:posOffset>
                </wp:positionV>
                <wp:extent cx="914400" cy="632460"/>
                <wp:effectExtent l="19050" t="0" r="19050" b="0"/>
                <wp:wrapNone/>
                <wp:docPr id="74" name="Блок-схема: данны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632460"/>
                        </a:xfrm>
                        <a:prstGeom prst="flowChartInputOutput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C0C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2E51" w:rsidRPr="00457593" w:rsidRDefault="00072E51" w:rsidP="00072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457593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2" type="#_x0000_t111" style="position:absolute;left:0;text-align:left;margin-left:67.6pt;margin-top:23.75pt;width:1in;height:4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" fillcolor="#959595" strokecolor="silver" strokeweight="1pt">
                <v:fill rotate="t" colors="0 #959595;.5 #d6d6d6;1 white" focus="100%" type="gradient"/>
                <v:path arrowok="t"/>
                <v:textbox>
                  <w:txbxContent>
                    <w:p w:rsidR="00072E51" w:rsidRPr="00457593" w:rsidRDefault="00072E51" w:rsidP="00072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457593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41275</wp:posOffset>
                </wp:positionV>
                <wp:extent cx="914400" cy="632460"/>
                <wp:effectExtent l="19050" t="0" r="19050" b="0"/>
                <wp:wrapNone/>
                <wp:docPr id="73" name="Блок-схема: данны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632460"/>
                        </a:xfrm>
                        <a:prstGeom prst="flowChartInputOutput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C0C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2E51" w:rsidRPr="00457593" w:rsidRDefault="00072E51" w:rsidP="00072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" o:spid="_x0000_s1033" type="#_x0000_t111" style="position:absolute;left:0;text-align:left;margin-left:281.2pt;margin-top:3.25pt;width:1in;height:4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" fillcolor="#959595" strokecolor="silver" strokeweight="1pt">
                <v:fill rotate="t" colors="0 #959595;.5 #d6d6d6;1 white" focus="100%" type="gradient"/>
                <v:path arrowok="t"/>
                <v:textbox>
                  <w:txbxContent>
                    <w:p w:rsidR="00072E51" w:rsidRPr="00457593" w:rsidRDefault="00072E51" w:rsidP="00072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60325</wp:posOffset>
                </wp:positionV>
                <wp:extent cx="7620" cy="419100"/>
                <wp:effectExtent l="95250" t="0" r="49530" b="38100"/>
                <wp:wrapNone/>
                <wp:docPr id="72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3825" id="Прямая со стрелкой 28" o:spid="_x0000_s1026" type="#_x0000_t32" style="position:absolute;margin-left:317.2pt;margin-top:4.75pt;width:.6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14605</wp:posOffset>
                </wp:positionV>
                <wp:extent cx="7620" cy="419100"/>
                <wp:effectExtent l="95250" t="0" r="49530" b="38100"/>
                <wp:wrapNone/>
                <wp:docPr id="71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F2DD" id="Прямая со стрелкой 24" o:spid="_x0000_s1026" type="#_x0000_t32" style="position:absolute;margin-left:102.4pt;margin-top:1.15pt;width:.6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072E51" w:rsidRPr="00072E51" w:rsidRDefault="00B21D16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165100</wp:posOffset>
                </wp:positionV>
                <wp:extent cx="1097280" cy="434340"/>
                <wp:effectExtent l="38100" t="57150" r="26670" b="22860"/>
                <wp:wrapNone/>
                <wp:docPr id="70" name="Блок-схема: узе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280" cy="43434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072E51" w:rsidRDefault="00072E51" w:rsidP="00072E5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7" o:spid="_x0000_s1034" type="#_x0000_t120" style="position:absolute;left:0;text-align:left;margin-left:273.4pt;margin-top:13pt;width:86.4pt;height:3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" fillcolor="#959595" stroked="f" strokeweight="1pt">
                <v:fill rotate="t" angle="45" colors="0 #959595;.5 #d6d6d6;1 white" focus="100%" type="gradient"/>
                <v:stroke joinstyle="miter"/>
                <v:path arrowok="t"/>
                <v:textbox>
                  <w:txbxContent>
                    <w:p w:rsidR="00072E51" w:rsidRDefault="00072E51" w:rsidP="00072E5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119380</wp:posOffset>
                </wp:positionV>
                <wp:extent cx="1097280" cy="434340"/>
                <wp:effectExtent l="38100" t="57150" r="26670" b="22860"/>
                <wp:wrapNone/>
                <wp:docPr id="69" name="Блок-схема: узе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280" cy="43434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shade val="30000"/>
                                <a:satMod val="115000"/>
                              </a:sysClr>
                            </a:gs>
                            <a:gs pos="50000">
                              <a:sysClr val="window" lastClr="FFFFFF">
                                <a:shade val="67500"/>
                                <a:satMod val="115000"/>
                              </a:sysClr>
                            </a:gs>
                            <a:gs pos="100000">
                              <a:sysClr val="window" lastClr="FFFFFF">
                                <a:shade val="100000"/>
                                <a:satMod val="115000"/>
                              </a:sysClr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072E51" w:rsidRPr="00457593" w:rsidRDefault="00072E51" w:rsidP="00072E5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8" o:spid="_x0000_s1035" type="#_x0000_t120" style="position:absolute;left:0;text-align:left;margin-left:59.8pt;margin-top:9.4pt;width:86.4pt;height:3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" fillcolor="#959595" stroked="f" strokeweight="1pt">
                <v:fill rotate="t" angle="45" colors="0 #959595;.5 #d6d6d6;1 white" focus="100%" type="gradient"/>
                <v:stroke joinstyle="miter"/>
                <v:path arrowok="t"/>
                <v:textbox>
                  <w:txbxContent>
                    <w:p w:rsidR="00072E51" w:rsidRPr="00457593" w:rsidRDefault="00072E51" w:rsidP="00072E5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 w:firstLine="425"/>
        <w:rPr>
          <w:rFonts w:eastAsia="Times New Roman" w:cs="Arial Unicode MS"/>
          <w:b/>
          <w:sz w:val="28"/>
          <w:szCs w:val="28"/>
          <w:lang w:eastAsia="en-US"/>
        </w:rPr>
      </w:pPr>
      <w:r w:rsidRPr="00072E51">
        <w:rPr>
          <w:rFonts w:eastAsia="Times New Roman"/>
          <w:sz w:val="28"/>
          <w:szCs w:val="28"/>
        </w:rPr>
        <w:tab/>
      </w:r>
      <w:bookmarkEnd w:id="0"/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/>
          <w:sz w:val="32"/>
        </w:rPr>
      </w:pP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rPr>
          <w:rFonts w:eastAsia="Times New Roman" w:cs="Arial Unicode MS"/>
          <w:b/>
          <w:sz w:val="28"/>
          <w:szCs w:val="28"/>
          <w:lang w:val="en-US" w:eastAsia="en-US"/>
        </w:rPr>
      </w:pPr>
      <w:r w:rsidRPr="00072E51">
        <w:rPr>
          <w:rFonts w:eastAsia="Times New Roman" w:cs="Arial Unicode MS"/>
          <w:b/>
          <w:sz w:val="28"/>
          <w:szCs w:val="28"/>
          <w:lang w:eastAsia="en-US"/>
        </w:rPr>
        <w:t>Код</w:t>
      </w:r>
      <w:r w:rsidRPr="00072E51">
        <w:rPr>
          <w:rFonts w:eastAsia="Times New Roman" w:cs="Arial Unicode MS"/>
          <w:b/>
          <w:sz w:val="28"/>
          <w:szCs w:val="28"/>
          <w:lang w:val="en-US" w:eastAsia="en-US"/>
        </w:rPr>
        <w:t xml:space="preserve"> </w:t>
      </w:r>
      <w:r w:rsidRPr="00072E51">
        <w:rPr>
          <w:rFonts w:eastAsia="Times New Roman" w:cs="Arial Unicode MS"/>
          <w:b/>
          <w:sz w:val="28"/>
          <w:szCs w:val="28"/>
          <w:lang w:eastAsia="en-US"/>
        </w:rPr>
        <w:t>программы</w:t>
      </w:r>
      <w:r w:rsidRPr="00072E51">
        <w:rPr>
          <w:rFonts w:eastAsia="Times New Roman" w:cs="Arial Unicode MS"/>
          <w:b/>
          <w:sz w:val="28"/>
          <w:szCs w:val="28"/>
          <w:lang w:val="en-US" w:eastAsia="en-US"/>
        </w:rPr>
        <w:t>: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F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1C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z1, z2;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A1CFB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Convert.ToDouble(Console.ReadLine());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z1 = (Math.Cos(a) + Math.Sin(a)) / (Math.Cos(a) - Math.Sin(a));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Console.WriteLine(z1);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z2 = (Math.Tan(2 * a) + 1 / Math.Cos(2 * a));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Console.WriteLine(z2);</w:t>
      </w:r>
    </w:p>
    <w:p w:rsidR="001A1CFB" w:rsidRP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1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1CFB" w:rsidRDefault="001A1CFB" w:rsidP="001A1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E51" w:rsidRPr="00072E51" w:rsidRDefault="00072E51" w:rsidP="00072E51">
      <w:pPr>
        <w:ind w:firstLine="567"/>
        <w:rPr>
          <w:rFonts w:eastAsia="Times New Roman" w:cs="Arial Unicode MS"/>
          <w:sz w:val="28"/>
          <w:szCs w:val="28"/>
          <w:lang w:val="en-US" w:eastAsia="en-US"/>
        </w:rPr>
      </w:pPr>
    </w:p>
    <w:p w:rsidR="00072E51" w:rsidRPr="00072E51" w:rsidRDefault="004851F9" w:rsidP="00072E51">
      <w:pPr>
        <w:spacing w:line="360" w:lineRule="auto"/>
        <w:rPr>
          <w:rFonts w:eastAsia="Times New Roman" w:cs="Arial Unicode MS"/>
          <w:sz w:val="28"/>
          <w:szCs w:val="28"/>
          <w:lang w:eastAsia="en-US"/>
        </w:rPr>
      </w:pPr>
      <w:r w:rsidRPr="00072E51">
        <w:rPr>
          <w:rFonts w:eastAsia="Times New Roman"/>
          <w:b/>
          <w:color w:val="000000"/>
          <w:sz w:val="28"/>
          <w:szCs w:val="28"/>
        </w:rPr>
        <w:t xml:space="preserve"> </w:t>
      </w:r>
      <w:r w:rsidR="00072E51" w:rsidRPr="00072E51">
        <w:rPr>
          <w:rFonts w:eastAsia="Times New Roman"/>
          <w:b/>
          <w:color w:val="000000"/>
          <w:sz w:val="28"/>
          <w:szCs w:val="28"/>
        </w:rPr>
        <w:t>Реализация программы:</w:t>
      </w:r>
    </w:p>
    <w:p w:rsidR="00072E51" w:rsidRPr="00072E51" w:rsidRDefault="00072E51" w:rsidP="00072E51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072E51">
        <w:rPr>
          <w:rFonts w:eastAsia="Times New Roman"/>
          <w:color w:val="000000"/>
          <w:sz w:val="28"/>
          <w:szCs w:val="28"/>
        </w:rPr>
        <w:t>Снимок экранной формы реализованной программы.</w:t>
      </w:r>
    </w:p>
    <w:p w:rsidR="00072E51" w:rsidRPr="00072E51" w:rsidRDefault="00935F0E" w:rsidP="00072E51">
      <w:pPr>
        <w:rPr>
          <w:rFonts w:eastAsia="Times New Roman" w:cs="Arial Unicode MS"/>
          <w:sz w:val="28"/>
          <w:szCs w:val="28"/>
          <w:lang w:eastAsia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A97B74" wp14:editId="37F1E5CF">
            <wp:extent cx="6324600" cy="2911475"/>
            <wp:effectExtent l="0" t="0" r="0" b="3175"/>
            <wp:docPr id="68" name="Рисунок 68" descr="C:\Users\123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872" cy="29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widowControl w:val="0"/>
        <w:tabs>
          <w:tab w:val="left" w:pos="9639"/>
          <w:tab w:val="left" w:pos="9743"/>
        </w:tabs>
        <w:autoSpaceDE w:val="0"/>
        <w:autoSpaceDN w:val="0"/>
        <w:adjustRightInd w:val="0"/>
        <w:spacing w:line="360" w:lineRule="auto"/>
        <w:ind w:left="142"/>
        <w:rPr>
          <w:rFonts w:eastAsia="Times New Roman"/>
          <w:sz w:val="28"/>
          <w:szCs w:val="28"/>
        </w:rPr>
      </w:pPr>
      <w:r w:rsidRPr="00072E51">
        <w:rPr>
          <w:rFonts w:eastAsia="Times New Roman" w:cs="Arial Unicode MS"/>
          <w:b/>
          <w:sz w:val="28"/>
          <w:szCs w:val="28"/>
          <w:lang w:eastAsia="en-US"/>
        </w:rPr>
        <w:t>Вывод:</w:t>
      </w:r>
      <w:r w:rsidR="00935F0E">
        <w:rPr>
          <w:rFonts w:eastAsia="Times New Roman" w:cs="Arial Unicode MS"/>
          <w:sz w:val="28"/>
          <w:szCs w:val="28"/>
          <w:lang w:eastAsia="en-US"/>
        </w:rPr>
        <w:t xml:space="preserve"> В</w:t>
      </w:r>
      <w:bookmarkStart w:id="1" w:name="_GoBack"/>
      <w:bookmarkEnd w:id="1"/>
      <w:r w:rsidRPr="00072E51">
        <w:rPr>
          <w:rFonts w:eastAsia="Times New Roman" w:cs="Arial Unicode MS"/>
          <w:sz w:val="28"/>
          <w:szCs w:val="28"/>
          <w:lang w:eastAsia="en-US"/>
        </w:rPr>
        <w:t xml:space="preserve"> ходе лабораторной работы были получены практические навыки по</w:t>
      </w:r>
      <w:r w:rsidRPr="00072E51">
        <w:rPr>
          <w:rFonts w:eastAsia="Times New Roman"/>
          <w:sz w:val="28"/>
          <w:szCs w:val="28"/>
        </w:rPr>
        <w:t xml:space="preserve"> разработке линейных программ на языке программирования </w:t>
      </w:r>
      <w:r w:rsidRPr="00072E51">
        <w:rPr>
          <w:rFonts w:eastAsia="Times New Roman"/>
          <w:sz w:val="28"/>
          <w:szCs w:val="28"/>
          <w:lang w:val="en-US"/>
        </w:rPr>
        <w:t>C</w:t>
      </w:r>
      <w:r w:rsidRPr="00072E51">
        <w:rPr>
          <w:rFonts w:eastAsia="Times New Roman"/>
          <w:sz w:val="28"/>
          <w:szCs w:val="28"/>
        </w:rPr>
        <w:t>#.</w:t>
      </w: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rPr>
          <w:rFonts w:eastAsia="Times New Roman" w:cs="Arial Unicode MS"/>
          <w:b/>
          <w:sz w:val="28"/>
          <w:szCs w:val="28"/>
          <w:lang w:eastAsia="en-US"/>
        </w:rPr>
      </w:pPr>
      <w:r w:rsidRPr="00072E51">
        <w:rPr>
          <w:rFonts w:eastAsia="Times New Roman" w:cs="Arial Unicode MS"/>
          <w:b/>
          <w:sz w:val="28"/>
          <w:szCs w:val="28"/>
          <w:lang w:eastAsia="en-US"/>
        </w:rPr>
        <w:t xml:space="preserve">  Контрольные вопросы:</w:t>
      </w:r>
    </w:p>
    <w:p w:rsidR="00072E51" w:rsidRPr="00072E51" w:rsidRDefault="00072E51" w:rsidP="00072E51">
      <w:pPr>
        <w:spacing w:line="360" w:lineRule="auto"/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numPr>
          <w:ilvl w:val="0"/>
          <w:numId w:val="27"/>
        </w:numPr>
        <w:spacing w:line="360" w:lineRule="auto"/>
        <w:contextualSpacing/>
        <w:rPr>
          <w:rFonts w:eastAsia="Times New Roman" w:cs="Arial Unicode MS"/>
          <w:sz w:val="28"/>
          <w:szCs w:val="28"/>
          <w:lang w:eastAsia="en-US"/>
        </w:rPr>
      </w:pPr>
      <w:r w:rsidRPr="00072E51">
        <w:rPr>
          <w:rFonts w:eastAsia="Times New Roman" w:cs="Arial Unicode MS"/>
          <w:sz w:val="28"/>
          <w:szCs w:val="28"/>
          <w:lang w:eastAsia="en-US"/>
        </w:rPr>
        <w:t>Зачем нужны фигурные скобки в конце и в начале программы?</w:t>
      </w:r>
    </w:p>
    <w:p w:rsidR="00072E51" w:rsidRPr="00072E51" w:rsidRDefault="00072E51" w:rsidP="00072E51">
      <w:pPr>
        <w:numPr>
          <w:ilvl w:val="0"/>
          <w:numId w:val="27"/>
        </w:numPr>
        <w:spacing w:line="360" w:lineRule="auto"/>
        <w:contextualSpacing/>
        <w:rPr>
          <w:rFonts w:eastAsia="Times New Roman" w:cs="Arial Unicode MS"/>
          <w:sz w:val="28"/>
          <w:szCs w:val="28"/>
          <w:lang w:eastAsia="en-US"/>
        </w:rPr>
      </w:pPr>
      <w:r w:rsidRPr="00072E51">
        <w:rPr>
          <w:rFonts w:eastAsia="Times New Roman" w:cs="Arial Unicode MS"/>
          <w:sz w:val="28"/>
          <w:szCs w:val="28"/>
          <w:lang w:eastAsia="en-US"/>
        </w:rPr>
        <w:lastRenderedPageBreak/>
        <w:t xml:space="preserve">Что делает </w:t>
      </w:r>
      <w:r w:rsidRPr="00072E51">
        <w:rPr>
          <w:rFonts w:eastAsia="Times New Roman" w:cs="Arial Unicode MS"/>
          <w:sz w:val="28"/>
          <w:szCs w:val="28"/>
          <w:lang w:val="en-US" w:eastAsia="en-US"/>
        </w:rPr>
        <w:t>Math.Pow</w:t>
      </w:r>
      <w:r w:rsidRPr="00072E51">
        <w:rPr>
          <w:rFonts w:eastAsia="Times New Roman" w:cs="Arial Unicode MS"/>
          <w:sz w:val="28"/>
          <w:szCs w:val="28"/>
          <w:lang w:eastAsia="en-US"/>
        </w:rPr>
        <w:t>?</w:t>
      </w:r>
    </w:p>
    <w:p w:rsidR="00072E51" w:rsidRPr="00072E51" w:rsidRDefault="00072E51" w:rsidP="00072E51">
      <w:pPr>
        <w:numPr>
          <w:ilvl w:val="0"/>
          <w:numId w:val="27"/>
        </w:numPr>
        <w:spacing w:line="360" w:lineRule="auto"/>
        <w:contextualSpacing/>
        <w:rPr>
          <w:rFonts w:eastAsia="Times New Roman" w:cs="Arial Unicode MS"/>
          <w:sz w:val="28"/>
          <w:szCs w:val="28"/>
          <w:lang w:eastAsia="en-US"/>
        </w:rPr>
      </w:pPr>
      <w:r w:rsidRPr="00072E51">
        <w:rPr>
          <w:rFonts w:eastAsia="Times New Roman" w:cs="Arial Unicode MS"/>
          <w:sz w:val="28"/>
          <w:szCs w:val="28"/>
          <w:lang w:eastAsia="en-US"/>
        </w:rPr>
        <w:t>Для чего в С# используется оператор Console.ReadKey()?</w:t>
      </w:r>
    </w:p>
    <w:p w:rsidR="00072E51" w:rsidRPr="00072E51" w:rsidRDefault="00072E51" w:rsidP="00072E51">
      <w:pPr>
        <w:numPr>
          <w:ilvl w:val="0"/>
          <w:numId w:val="27"/>
        </w:numPr>
        <w:spacing w:line="360" w:lineRule="auto"/>
        <w:contextualSpacing/>
        <w:rPr>
          <w:rFonts w:eastAsia="Times New Roman" w:cs="Arial Unicode MS"/>
          <w:sz w:val="28"/>
          <w:szCs w:val="28"/>
          <w:lang w:eastAsia="en-US"/>
        </w:rPr>
      </w:pPr>
      <w:r w:rsidRPr="00072E51">
        <w:rPr>
          <w:rFonts w:eastAsia="Times New Roman" w:cs="Arial Unicode MS"/>
          <w:sz w:val="28"/>
          <w:szCs w:val="28"/>
          <w:lang w:eastAsia="en-US"/>
        </w:rPr>
        <w:t xml:space="preserve">Для чего используется оператор </w:t>
      </w:r>
      <w:r w:rsidRPr="00072E51">
        <w:rPr>
          <w:rFonts w:eastAsia="Times New Roman" w:cs="Arial Unicode MS"/>
          <w:sz w:val="28"/>
          <w:szCs w:val="28"/>
          <w:lang w:val="en-US" w:eastAsia="en-US"/>
        </w:rPr>
        <w:t>Console</w:t>
      </w:r>
      <w:r w:rsidRPr="00072E51">
        <w:rPr>
          <w:rFonts w:eastAsia="Times New Roman" w:cs="Arial Unicode MS"/>
          <w:sz w:val="28"/>
          <w:szCs w:val="28"/>
          <w:lang w:eastAsia="en-US"/>
        </w:rPr>
        <w:t>.</w:t>
      </w:r>
      <w:r w:rsidRPr="00072E51">
        <w:rPr>
          <w:rFonts w:eastAsia="Times New Roman" w:cs="Arial Unicode MS"/>
          <w:sz w:val="28"/>
          <w:szCs w:val="28"/>
          <w:lang w:val="en-US" w:eastAsia="en-US"/>
        </w:rPr>
        <w:t>WriteLine</w:t>
      </w:r>
      <w:r w:rsidRPr="00072E51">
        <w:rPr>
          <w:rFonts w:eastAsia="Times New Roman" w:cs="Arial Unicode MS"/>
          <w:sz w:val="28"/>
          <w:szCs w:val="28"/>
          <w:lang w:eastAsia="en-US"/>
        </w:rPr>
        <w:t>()?</w:t>
      </w:r>
    </w:p>
    <w:p w:rsidR="00072E51" w:rsidRPr="00072E51" w:rsidRDefault="00072E51" w:rsidP="00072E51">
      <w:pPr>
        <w:numPr>
          <w:ilvl w:val="0"/>
          <w:numId w:val="27"/>
        </w:numPr>
        <w:spacing w:line="360" w:lineRule="auto"/>
        <w:contextualSpacing/>
        <w:rPr>
          <w:rFonts w:eastAsia="Times New Roman" w:cs="Arial Unicode MS"/>
          <w:sz w:val="28"/>
          <w:szCs w:val="28"/>
          <w:lang w:eastAsia="en-US"/>
        </w:rPr>
      </w:pPr>
      <w:r w:rsidRPr="00072E51">
        <w:rPr>
          <w:rFonts w:eastAsia="Times New Roman" w:cs="Arial Unicode MS"/>
          <w:sz w:val="28"/>
          <w:szCs w:val="28"/>
          <w:lang w:eastAsia="en-US"/>
        </w:rPr>
        <w:t xml:space="preserve">Что делает </w:t>
      </w:r>
      <w:r w:rsidRPr="00072E51">
        <w:rPr>
          <w:rFonts w:eastAsia="Times New Roman" w:cs="Arial Unicode MS"/>
          <w:sz w:val="28"/>
          <w:szCs w:val="28"/>
          <w:lang w:val="en-US" w:eastAsia="en-US"/>
        </w:rPr>
        <w:t>Math.Sqrt</w:t>
      </w:r>
      <w:r w:rsidRPr="00072E51">
        <w:rPr>
          <w:rFonts w:eastAsia="Times New Roman" w:cs="Arial Unicode MS"/>
          <w:sz w:val="28"/>
          <w:szCs w:val="28"/>
          <w:lang w:eastAsia="en-US"/>
        </w:rPr>
        <w:t>?</w:t>
      </w:r>
    </w:p>
    <w:p w:rsidR="00072E51" w:rsidRPr="00072E51" w:rsidRDefault="00072E51" w:rsidP="00072E51">
      <w:pPr>
        <w:spacing w:line="360" w:lineRule="auto"/>
        <w:ind w:left="720"/>
        <w:contextualSpacing/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spacing w:line="360" w:lineRule="auto"/>
        <w:ind w:left="720"/>
        <w:contextualSpacing/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rPr>
          <w:rFonts w:eastAsia="Times New Roman" w:cs="Arial Unicode MS"/>
          <w:sz w:val="28"/>
          <w:szCs w:val="28"/>
          <w:lang w:eastAsia="en-US"/>
        </w:rPr>
      </w:pPr>
    </w:p>
    <w:p w:rsidR="00072E51" w:rsidRPr="00072E51" w:rsidRDefault="00072E51" w:rsidP="00072E51">
      <w:pPr>
        <w:jc w:val="center"/>
        <w:rPr>
          <w:rFonts w:eastAsia="Times New Roman"/>
          <w:color w:val="000000"/>
          <w:sz w:val="32"/>
          <w:szCs w:val="32"/>
        </w:rPr>
      </w:pPr>
    </w:p>
    <w:p w:rsidR="00737384" w:rsidRPr="00737384" w:rsidRDefault="00737384" w:rsidP="00737384">
      <w:pPr>
        <w:spacing w:line="360" w:lineRule="auto"/>
        <w:ind w:firstLine="709"/>
        <w:jc w:val="both"/>
        <w:rPr>
          <w:sz w:val="24"/>
          <w:szCs w:val="24"/>
        </w:rPr>
      </w:pPr>
    </w:p>
    <w:sectPr w:rsidR="00737384" w:rsidRPr="00737384" w:rsidSect="00070A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9A" w:rsidRDefault="008A529A">
      <w:r>
        <w:separator/>
      </w:r>
    </w:p>
  </w:endnote>
  <w:endnote w:type="continuationSeparator" w:id="0">
    <w:p w:rsidR="008A529A" w:rsidRDefault="008A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935F0E">
      <w:rPr>
        <w:rStyle w:val="a4"/>
        <w:noProof/>
        <w:szCs w:val="28"/>
      </w:rPr>
      <w:t>2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21D1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Default="00A01A64" w:rsidP="00A01A64">
                          <w:pPr>
                            <w:jc w:val="center"/>
                          </w:pPr>
                          <w:r w:rsidRPr="00AB3145">
                            <w:rPr>
                              <w:color w:val="000000"/>
                              <w:shd w:val="clear" w:color="auto" w:fill="FFFFFF"/>
                            </w:rPr>
                            <w:t>ИСОиП(ф)ДГТУ</w:t>
                          </w:r>
                          <w:r w:rsidRPr="00AB3145">
                            <w:t xml:space="preserve"> </w:t>
                          </w:r>
                        </w:p>
                        <w:p w:rsidR="00A01A64" w:rsidRPr="00AB3145" w:rsidRDefault="00A01A64" w:rsidP="00A01A64">
                          <w:pPr>
                            <w:jc w:val="center"/>
                          </w:pPr>
                          <w:r>
                            <w:t>ИСТ-</w:t>
                          </w:r>
                          <w:r w:rsidR="007838E5">
                            <w:rPr>
                              <w:lang w:val="en-US"/>
                            </w:rPr>
                            <w:t>Tb</w:t>
                          </w:r>
                          <w:r w:rsidR="007838E5" w:rsidRPr="007838E5">
                            <w:t>2</w:t>
                          </w:r>
                          <w:r w:rsidRPr="007838E5"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58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HW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O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D62ZHW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Default="00A01A64" w:rsidP="00A01A64">
                    <w:pPr>
                      <w:jc w:val="center"/>
                    </w:pPr>
                    <w:r w:rsidRPr="00AB3145">
                      <w:rPr>
                        <w:color w:val="000000"/>
                        <w:shd w:val="clear" w:color="auto" w:fill="FFFFFF"/>
                      </w:rPr>
                      <w:t>ИСОиП(ф)ДГТУ</w:t>
                    </w:r>
                    <w:r w:rsidRPr="00AB3145">
                      <w:t xml:space="preserve"> </w:t>
                    </w:r>
                  </w:p>
                  <w:p w:rsidR="00A01A64" w:rsidRPr="00AB3145" w:rsidRDefault="00A01A64" w:rsidP="00A01A64">
                    <w:pPr>
                      <w:jc w:val="center"/>
                    </w:pPr>
                    <w:r>
                      <w:t>ИСТ-</w:t>
                    </w:r>
                    <w:r w:rsidR="007838E5">
                      <w:rPr>
                        <w:lang w:val="en-US"/>
                      </w:rPr>
                      <w:t>Tb</w:t>
                    </w:r>
                    <w:r w:rsidR="007838E5" w:rsidRPr="007838E5">
                      <w:t>2</w:t>
                    </w:r>
                    <w:r w:rsidRPr="007838E5"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7838E5" w:rsidRDefault="00072E51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59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UD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HI5qW+n6CPoxiioK0gAnhswOmW+YzRA69bYfjsQwzAS7yVoz/f5ZJjJ2E0G&#10;kQ0crbHDKJo3Lr4HB234vgPkqG6prkGfLQ/a8UKOUUDkfgLtGDicng7f78/nwevpgVv/Ag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FQMxQO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7838E5" w:rsidRDefault="00072E51">
                    <w:pPr>
                      <w:rPr>
                        <w:iCs/>
                      </w:rPr>
                    </w:pPr>
                    <w:r>
                      <w:rPr>
                        <w:iCs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60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2368550</wp:posOffset>
              </wp:positionH>
              <wp:positionV relativeFrom="paragraph">
                <wp:posOffset>-490855</wp:posOffset>
              </wp:positionV>
              <wp:extent cx="2419350" cy="872490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87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F54" w:rsidRPr="000A5E35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072E51" w:rsidRPr="00072E51" w:rsidRDefault="00072E51" w:rsidP="00072E51">
                          <w:pPr>
                            <w:jc w:val="center"/>
                            <w:rPr>
                              <w:rFonts w:eastAsia="Times New Roman"/>
                              <w:sz w:val="24"/>
                              <w:szCs w:val="24"/>
                            </w:rPr>
                          </w:pPr>
                          <w:r w:rsidRPr="00072E51">
                            <w:rPr>
                              <w:rFonts w:eastAsia="Times New Roman"/>
                              <w:sz w:val="24"/>
                              <w:szCs w:val="24"/>
                            </w:rPr>
                            <w:t>Лабораторная работа №1</w:t>
                          </w:r>
                        </w:p>
                        <w:p w:rsidR="00072E51" w:rsidRPr="00072E51" w:rsidRDefault="00072E51" w:rsidP="00072E51">
                          <w:pPr>
                            <w:jc w:val="center"/>
                            <w:rPr>
                              <w:rFonts w:eastAsia="Times New Roman"/>
                              <w:sz w:val="24"/>
                              <w:szCs w:val="24"/>
                            </w:rPr>
                          </w:pPr>
                          <w:r w:rsidRPr="00072E51">
                            <w:rPr>
                              <w:rFonts w:eastAsia="Times New Roman"/>
                              <w:sz w:val="24"/>
                              <w:szCs w:val="24"/>
                            </w:rPr>
                            <w:t>«Линейные программы»</w:t>
                          </w:r>
                        </w:p>
                        <w:p w:rsidR="00B9674A" w:rsidRPr="000A5E35" w:rsidRDefault="00B9674A" w:rsidP="00072E51">
                          <w:pPr>
                            <w:spacing w:line="360" w:lineRule="auto"/>
                            <w:jc w:val="center"/>
                            <w:rPr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5" o:spid="_x0000_s1061" type="#_x0000_t202" style="position:absolute;margin-left:186.5pt;margin-top:-38.65pt;width:190.5pt;height:6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faiAIAABo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" stroked="f">
              <v:textbox>
                <w:txbxContent>
                  <w:p w:rsidR="006D5F54" w:rsidRPr="000A5E35" w:rsidRDefault="006D5F54" w:rsidP="00E336DC">
                    <w:pPr>
                      <w:spacing w:line="360" w:lineRule="auto"/>
                      <w:jc w:val="center"/>
                      <w:rPr>
                        <w:sz w:val="14"/>
                      </w:rPr>
                    </w:pPr>
                  </w:p>
                  <w:p w:rsidR="00072E51" w:rsidRPr="00072E51" w:rsidRDefault="00072E51" w:rsidP="00072E51">
                    <w:pPr>
                      <w:jc w:val="center"/>
                      <w:rPr>
                        <w:rFonts w:eastAsia="Times New Roman"/>
                        <w:sz w:val="24"/>
                        <w:szCs w:val="24"/>
                      </w:rPr>
                    </w:pPr>
                    <w:r w:rsidRPr="00072E51">
                      <w:rPr>
                        <w:rFonts w:eastAsia="Times New Roman"/>
                        <w:sz w:val="24"/>
                        <w:szCs w:val="24"/>
                      </w:rPr>
                      <w:t>Лабораторная работа №1</w:t>
                    </w:r>
                  </w:p>
                  <w:p w:rsidR="00072E51" w:rsidRPr="00072E51" w:rsidRDefault="00072E51" w:rsidP="00072E51">
                    <w:pPr>
                      <w:jc w:val="center"/>
                      <w:rPr>
                        <w:rFonts w:eastAsia="Times New Roman"/>
                        <w:sz w:val="24"/>
                        <w:szCs w:val="24"/>
                      </w:rPr>
                    </w:pPr>
                    <w:r w:rsidRPr="00072E51">
                      <w:rPr>
                        <w:rFonts w:eastAsia="Times New Roman"/>
                        <w:sz w:val="24"/>
                        <w:szCs w:val="24"/>
                      </w:rPr>
                      <w:t>«Линейные программы»</w:t>
                    </w:r>
                  </w:p>
                  <w:p w:rsidR="00B9674A" w:rsidRPr="000A5E35" w:rsidRDefault="00B9674A" w:rsidP="00072E51">
                    <w:pPr>
                      <w:spacing w:line="360" w:lineRule="auto"/>
                      <w:jc w:val="center"/>
                      <w:rPr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B21D16" w:rsidRDefault="00B21D16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  <w:r w:rsidRPr="00B21D16">
                            <w:rPr>
                              <w:iCs/>
                              <w:sz w:val="18"/>
                              <w:szCs w:val="18"/>
                            </w:rPr>
                            <w:t>Лубенченко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6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B21D16" w:rsidRDefault="00B21D16">
                    <w:pPr>
                      <w:rPr>
                        <w:iCs/>
                        <w:sz w:val="18"/>
                        <w:szCs w:val="18"/>
                      </w:rPr>
                    </w:pPr>
                    <w:r w:rsidRPr="00B21D16">
                      <w:rPr>
                        <w:iCs/>
                        <w:sz w:val="18"/>
                        <w:szCs w:val="18"/>
                      </w:rPr>
                      <w:t>Лубенченко А.О.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663528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B21D16">
                            <w:rPr>
                              <w:sz w:val="28"/>
                              <w:szCs w:val="28"/>
                            </w:rPr>
                            <w:t>14</w:t>
                          </w:r>
                          <w:r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0000.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000 ЛР</w:t>
                          </w:r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6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663528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63528">
                      <w:rPr>
                        <w:sz w:val="28"/>
                        <w:szCs w:val="28"/>
                      </w:rPr>
                      <w:t>09.03.02</w:t>
                    </w:r>
                    <w:r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B21D16">
                      <w:rPr>
                        <w:sz w:val="28"/>
                        <w:szCs w:val="28"/>
                      </w:rPr>
                      <w:t>14</w:t>
                    </w:r>
                    <w:r w:rsidRPr="00663528">
                      <w:rPr>
                        <w:sz w:val="28"/>
                        <w:szCs w:val="28"/>
                        <w:lang w:val="en-US"/>
                      </w:rPr>
                      <w:t>0000.</w:t>
                    </w:r>
                    <w:r w:rsidR="006D5F54">
                      <w:rPr>
                        <w:sz w:val="28"/>
                        <w:szCs w:val="28"/>
                      </w:rPr>
                      <w:t>000 ЛР</w:t>
                    </w:r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6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6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Н.контр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6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Разраб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DEDF9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12E3F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6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7" o:spid="_x0000_s106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A392C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7180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BDC89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BAA24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EA9B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BA9FD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1757B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B877D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2D5A8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3823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617DC4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r w:rsidRPr="00A01A64">
                            <w:rPr>
                              <w:iCs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6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r w:rsidRPr="00A01A64">
                      <w:rPr>
                        <w:iCs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7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7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7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7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7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CCFB1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D5BDA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7917E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E767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789A4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019F8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09E81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A6DFC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7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Провер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733624" w:rsidRDefault="00072E51" w:rsidP="000A29D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color w:val="000000"/>
                              <w:shd w:val="clear" w:color="auto" w:fill="FFFFFF"/>
                            </w:rPr>
                            <w:t>Береза А.Н.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7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733624" w:rsidRDefault="00072E51" w:rsidP="000A29D9">
                    <w:pPr>
                      <w:rPr>
                        <w:i/>
                        <w:iCs/>
                      </w:rPr>
                    </w:pPr>
                    <w:r>
                      <w:rPr>
                        <w:color w:val="000000"/>
                        <w:shd w:val="clear" w:color="auto" w:fill="FFFFFF"/>
                      </w:rPr>
                      <w:t>Береза А.Н.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7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7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9A" w:rsidRDefault="008A529A">
      <w:r>
        <w:separator/>
      </w:r>
    </w:p>
  </w:footnote>
  <w:footnote w:type="continuationSeparator" w:id="0">
    <w:p w:rsidR="008A529A" w:rsidRDefault="008A5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21D16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/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/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/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B21D16"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7838E5">
                              <w:rPr>
                                <w:sz w:val="28"/>
                                <w:szCs w:val="28"/>
                              </w:rPr>
                              <w:t>000 ЛР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3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">
              <v:line id="Line 118" o:spid="_x0000_s103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3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3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4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4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4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4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4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4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4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4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4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4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5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5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5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B21D16">
                        <w:rPr>
                          <w:sz w:val="28"/>
                          <w:szCs w:val="28"/>
                        </w:rPr>
                        <w:t>14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7838E5">
                        <w:rPr>
                          <w:sz w:val="28"/>
                          <w:szCs w:val="28"/>
                        </w:rPr>
                        <w:t>000 ЛР</w:t>
                      </w:r>
                    </w:p>
                  </w:txbxContent>
                </v:textbox>
              </v:shape>
              <v:shape id="Text Box 134" o:spid="_x0000_s105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5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5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5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5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r w:rsidRPr="002F66EE">
                        <w:rPr>
                          <w:iCs/>
                        </w:rPr>
                        <w:t>Изм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21D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C4688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35C89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A3391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C22FD"/>
    <w:multiLevelType w:val="hybridMultilevel"/>
    <w:tmpl w:val="03B0DFFE"/>
    <w:lvl w:ilvl="0" w:tplc="8AFA2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172A3F"/>
    <w:multiLevelType w:val="hybridMultilevel"/>
    <w:tmpl w:val="5F9434BE"/>
    <w:lvl w:ilvl="0" w:tplc="8AFA2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491994"/>
    <w:multiLevelType w:val="multilevel"/>
    <w:tmpl w:val="E1E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22E94"/>
    <w:multiLevelType w:val="hybridMultilevel"/>
    <w:tmpl w:val="35C2D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C337D"/>
    <w:multiLevelType w:val="multilevel"/>
    <w:tmpl w:val="12523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25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4"/>
  </w:num>
  <w:num w:numId="4">
    <w:abstractNumId w:val="24"/>
    <w:lvlOverride w:ilvl="0">
      <w:startOverride w:val="3"/>
    </w:lvlOverride>
    <w:lvlOverride w:ilvl="1">
      <w:startOverride w:val="7"/>
    </w:lvlOverride>
  </w:num>
  <w:num w:numId="5">
    <w:abstractNumId w:val="5"/>
  </w:num>
  <w:num w:numId="6">
    <w:abstractNumId w:val="20"/>
  </w:num>
  <w:num w:numId="7">
    <w:abstractNumId w:val="23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22"/>
  </w:num>
  <w:num w:numId="13">
    <w:abstractNumId w:val="18"/>
  </w:num>
  <w:num w:numId="14">
    <w:abstractNumId w:val="21"/>
  </w:num>
  <w:num w:numId="15">
    <w:abstractNumId w:val="9"/>
  </w:num>
  <w:num w:numId="16">
    <w:abstractNumId w:val="13"/>
  </w:num>
  <w:num w:numId="17">
    <w:abstractNumId w:val="11"/>
  </w:num>
  <w:num w:numId="18">
    <w:abstractNumId w:val="1"/>
  </w:num>
  <w:num w:numId="19">
    <w:abstractNumId w:val="25"/>
  </w:num>
  <w:num w:numId="20">
    <w:abstractNumId w:val="7"/>
  </w:num>
  <w:num w:numId="21">
    <w:abstractNumId w:val="2"/>
  </w:num>
  <w:num w:numId="22">
    <w:abstractNumId w:val="4"/>
  </w:num>
  <w:num w:numId="23">
    <w:abstractNumId w:val="3"/>
  </w:num>
  <w:num w:numId="24">
    <w:abstractNumId w:val="8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AF"/>
    <w:rsid w:val="00002A88"/>
    <w:rsid w:val="000062AF"/>
    <w:rsid w:val="000157D9"/>
    <w:rsid w:val="0001731C"/>
    <w:rsid w:val="00032773"/>
    <w:rsid w:val="0003329B"/>
    <w:rsid w:val="00043174"/>
    <w:rsid w:val="00045818"/>
    <w:rsid w:val="000520CF"/>
    <w:rsid w:val="00056FA8"/>
    <w:rsid w:val="00066D24"/>
    <w:rsid w:val="00070AE3"/>
    <w:rsid w:val="00072E51"/>
    <w:rsid w:val="0007614B"/>
    <w:rsid w:val="0007794B"/>
    <w:rsid w:val="00085F00"/>
    <w:rsid w:val="000A0D0C"/>
    <w:rsid w:val="000A0F97"/>
    <w:rsid w:val="000A29D9"/>
    <w:rsid w:val="000A39D5"/>
    <w:rsid w:val="000A44BA"/>
    <w:rsid w:val="000A4F29"/>
    <w:rsid w:val="000A5E35"/>
    <w:rsid w:val="000B7B88"/>
    <w:rsid w:val="00103F5B"/>
    <w:rsid w:val="00114FD2"/>
    <w:rsid w:val="0012011E"/>
    <w:rsid w:val="00130CA2"/>
    <w:rsid w:val="00152C72"/>
    <w:rsid w:val="00157B22"/>
    <w:rsid w:val="0016463F"/>
    <w:rsid w:val="00173AE8"/>
    <w:rsid w:val="0018070C"/>
    <w:rsid w:val="001817A5"/>
    <w:rsid w:val="001865E1"/>
    <w:rsid w:val="001A1CFB"/>
    <w:rsid w:val="001B3BA3"/>
    <w:rsid w:val="001B4565"/>
    <w:rsid w:val="001C5E5C"/>
    <w:rsid w:val="001D5FDD"/>
    <w:rsid w:val="001F2656"/>
    <w:rsid w:val="00205E54"/>
    <w:rsid w:val="00216F54"/>
    <w:rsid w:val="00217155"/>
    <w:rsid w:val="0021788B"/>
    <w:rsid w:val="0025455C"/>
    <w:rsid w:val="00281D55"/>
    <w:rsid w:val="002971E9"/>
    <w:rsid w:val="002A78F8"/>
    <w:rsid w:val="002D1641"/>
    <w:rsid w:val="002D2E42"/>
    <w:rsid w:val="002F10E9"/>
    <w:rsid w:val="002F66EE"/>
    <w:rsid w:val="00316578"/>
    <w:rsid w:val="00332FC1"/>
    <w:rsid w:val="00370060"/>
    <w:rsid w:val="0037127E"/>
    <w:rsid w:val="0038063E"/>
    <w:rsid w:val="00383211"/>
    <w:rsid w:val="003A00ED"/>
    <w:rsid w:val="003A0AB2"/>
    <w:rsid w:val="003B2E7C"/>
    <w:rsid w:val="003B6F1C"/>
    <w:rsid w:val="003C235C"/>
    <w:rsid w:val="003E28F0"/>
    <w:rsid w:val="003F4264"/>
    <w:rsid w:val="00402183"/>
    <w:rsid w:val="0040571E"/>
    <w:rsid w:val="0041649B"/>
    <w:rsid w:val="00437F4B"/>
    <w:rsid w:val="00452C18"/>
    <w:rsid w:val="00482143"/>
    <w:rsid w:val="004850CB"/>
    <w:rsid w:val="004851F9"/>
    <w:rsid w:val="004945E0"/>
    <w:rsid w:val="004A3FB4"/>
    <w:rsid w:val="004A45A6"/>
    <w:rsid w:val="004B02B3"/>
    <w:rsid w:val="004B42FA"/>
    <w:rsid w:val="004B7CC4"/>
    <w:rsid w:val="004D28CC"/>
    <w:rsid w:val="004D5B75"/>
    <w:rsid w:val="004E2479"/>
    <w:rsid w:val="004F178A"/>
    <w:rsid w:val="0051259B"/>
    <w:rsid w:val="00530FCA"/>
    <w:rsid w:val="005471BD"/>
    <w:rsid w:val="00557C8D"/>
    <w:rsid w:val="0056382E"/>
    <w:rsid w:val="00570E8D"/>
    <w:rsid w:val="005753E6"/>
    <w:rsid w:val="0059564B"/>
    <w:rsid w:val="00595F97"/>
    <w:rsid w:val="005A5643"/>
    <w:rsid w:val="005B6864"/>
    <w:rsid w:val="005D60A9"/>
    <w:rsid w:val="005D665E"/>
    <w:rsid w:val="005E0815"/>
    <w:rsid w:val="00604FE2"/>
    <w:rsid w:val="00621174"/>
    <w:rsid w:val="00634C5E"/>
    <w:rsid w:val="00636316"/>
    <w:rsid w:val="00637EA6"/>
    <w:rsid w:val="00642C17"/>
    <w:rsid w:val="00643449"/>
    <w:rsid w:val="0064378F"/>
    <w:rsid w:val="00645DCD"/>
    <w:rsid w:val="00647CCA"/>
    <w:rsid w:val="00656514"/>
    <w:rsid w:val="006576CA"/>
    <w:rsid w:val="00663528"/>
    <w:rsid w:val="00670326"/>
    <w:rsid w:val="006A0007"/>
    <w:rsid w:val="006A25D7"/>
    <w:rsid w:val="006A2B89"/>
    <w:rsid w:val="006D5F54"/>
    <w:rsid w:val="006F4560"/>
    <w:rsid w:val="007156B6"/>
    <w:rsid w:val="00733624"/>
    <w:rsid w:val="00737384"/>
    <w:rsid w:val="00741C2B"/>
    <w:rsid w:val="00743525"/>
    <w:rsid w:val="00746FDA"/>
    <w:rsid w:val="00750C19"/>
    <w:rsid w:val="00752571"/>
    <w:rsid w:val="007566A4"/>
    <w:rsid w:val="007838E5"/>
    <w:rsid w:val="0078646D"/>
    <w:rsid w:val="007949F4"/>
    <w:rsid w:val="007D1C75"/>
    <w:rsid w:val="007D79C4"/>
    <w:rsid w:val="007E1AC9"/>
    <w:rsid w:val="007E74ED"/>
    <w:rsid w:val="007F4972"/>
    <w:rsid w:val="008372D2"/>
    <w:rsid w:val="008430DE"/>
    <w:rsid w:val="00850336"/>
    <w:rsid w:val="00876150"/>
    <w:rsid w:val="00885838"/>
    <w:rsid w:val="008A529A"/>
    <w:rsid w:val="008B6420"/>
    <w:rsid w:val="008C6C32"/>
    <w:rsid w:val="008D3A71"/>
    <w:rsid w:val="008E5964"/>
    <w:rsid w:val="008E79C2"/>
    <w:rsid w:val="00905B74"/>
    <w:rsid w:val="00911DC8"/>
    <w:rsid w:val="00914160"/>
    <w:rsid w:val="00932551"/>
    <w:rsid w:val="00933A54"/>
    <w:rsid w:val="00935F0E"/>
    <w:rsid w:val="00951EC4"/>
    <w:rsid w:val="009720BC"/>
    <w:rsid w:val="00986366"/>
    <w:rsid w:val="009952F0"/>
    <w:rsid w:val="009A3352"/>
    <w:rsid w:val="009A340E"/>
    <w:rsid w:val="009B5962"/>
    <w:rsid w:val="009C18CF"/>
    <w:rsid w:val="009C5D13"/>
    <w:rsid w:val="009D3EED"/>
    <w:rsid w:val="00A01A64"/>
    <w:rsid w:val="00A11093"/>
    <w:rsid w:val="00A21F2A"/>
    <w:rsid w:val="00A33962"/>
    <w:rsid w:val="00A34E92"/>
    <w:rsid w:val="00A53AEE"/>
    <w:rsid w:val="00A650FB"/>
    <w:rsid w:val="00A8447C"/>
    <w:rsid w:val="00A84AB9"/>
    <w:rsid w:val="00AA2EC0"/>
    <w:rsid w:val="00AA7898"/>
    <w:rsid w:val="00AB0F59"/>
    <w:rsid w:val="00AB3F4C"/>
    <w:rsid w:val="00AC138D"/>
    <w:rsid w:val="00AD2B1B"/>
    <w:rsid w:val="00AE4880"/>
    <w:rsid w:val="00AF4C85"/>
    <w:rsid w:val="00AF7C71"/>
    <w:rsid w:val="00B1735D"/>
    <w:rsid w:val="00B20119"/>
    <w:rsid w:val="00B21D16"/>
    <w:rsid w:val="00B667C9"/>
    <w:rsid w:val="00B70A90"/>
    <w:rsid w:val="00B810C0"/>
    <w:rsid w:val="00B81DBA"/>
    <w:rsid w:val="00B93E23"/>
    <w:rsid w:val="00B9674A"/>
    <w:rsid w:val="00BA2A29"/>
    <w:rsid w:val="00BB4E77"/>
    <w:rsid w:val="00BD3A32"/>
    <w:rsid w:val="00BD4E8A"/>
    <w:rsid w:val="00BE0A9D"/>
    <w:rsid w:val="00BE6C64"/>
    <w:rsid w:val="00C01EFC"/>
    <w:rsid w:val="00C11832"/>
    <w:rsid w:val="00C124FE"/>
    <w:rsid w:val="00C310D8"/>
    <w:rsid w:val="00C369E2"/>
    <w:rsid w:val="00C86265"/>
    <w:rsid w:val="00C973D3"/>
    <w:rsid w:val="00CB22E4"/>
    <w:rsid w:val="00CC5E07"/>
    <w:rsid w:val="00CC69D3"/>
    <w:rsid w:val="00CE1B36"/>
    <w:rsid w:val="00CE5135"/>
    <w:rsid w:val="00CF13B2"/>
    <w:rsid w:val="00D04730"/>
    <w:rsid w:val="00D073A6"/>
    <w:rsid w:val="00D075A6"/>
    <w:rsid w:val="00D07DB2"/>
    <w:rsid w:val="00D15CEE"/>
    <w:rsid w:val="00D2363D"/>
    <w:rsid w:val="00D261F1"/>
    <w:rsid w:val="00D275C0"/>
    <w:rsid w:val="00D52E73"/>
    <w:rsid w:val="00D65C7B"/>
    <w:rsid w:val="00D7295C"/>
    <w:rsid w:val="00DA4379"/>
    <w:rsid w:val="00DB38F6"/>
    <w:rsid w:val="00DB40C4"/>
    <w:rsid w:val="00DB6954"/>
    <w:rsid w:val="00DC1B3A"/>
    <w:rsid w:val="00DD26B0"/>
    <w:rsid w:val="00DD431E"/>
    <w:rsid w:val="00DE02EB"/>
    <w:rsid w:val="00E03F2C"/>
    <w:rsid w:val="00E106A4"/>
    <w:rsid w:val="00E14F7E"/>
    <w:rsid w:val="00E336DC"/>
    <w:rsid w:val="00E4427A"/>
    <w:rsid w:val="00E44A6F"/>
    <w:rsid w:val="00E507A2"/>
    <w:rsid w:val="00E5088E"/>
    <w:rsid w:val="00E569D5"/>
    <w:rsid w:val="00E6770D"/>
    <w:rsid w:val="00E80D5F"/>
    <w:rsid w:val="00E839AF"/>
    <w:rsid w:val="00E95A90"/>
    <w:rsid w:val="00EA7C59"/>
    <w:rsid w:val="00EB1702"/>
    <w:rsid w:val="00EC4560"/>
    <w:rsid w:val="00EE05FB"/>
    <w:rsid w:val="00EE5EF0"/>
    <w:rsid w:val="00F31EA1"/>
    <w:rsid w:val="00F37641"/>
    <w:rsid w:val="00F57265"/>
    <w:rsid w:val="00F62207"/>
    <w:rsid w:val="00F659E4"/>
    <w:rsid w:val="00F71F90"/>
    <w:rsid w:val="00F80D67"/>
    <w:rsid w:val="00FA5DB0"/>
    <w:rsid w:val="00FA7587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29306E"/>
  <w15:docId w15:val="{E20AEB38-0A76-438A-B3D2-186D2827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styleId="a9">
    <w:name w:val="Title"/>
    <w:basedOn w:val="a"/>
    <w:qFormat/>
    <w:pPr>
      <w:jc w:val="center"/>
    </w:pPr>
    <w:rPr>
      <w:b/>
      <w:sz w:val="36"/>
    </w:rPr>
  </w:style>
  <w:style w:type="character" w:styleId="aa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4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b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c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d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e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f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1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2">
    <w:name w:val="Рисунок_под"/>
    <w:basedOn w:val="ae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5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3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4">
    <w:name w:val="Символ сноски"/>
    <w:rsid w:val="00BA2A29"/>
    <w:rPr>
      <w:vertAlign w:val="superscript"/>
    </w:rPr>
  </w:style>
  <w:style w:type="character" w:styleId="af5">
    <w:name w:val="Strong"/>
    <w:uiPriority w:val="22"/>
    <w:qFormat/>
    <w:rsid w:val="00BA2A29"/>
    <w:rPr>
      <w:b/>
      <w:bCs/>
    </w:rPr>
  </w:style>
  <w:style w:type="paragraph" w:styleId="af6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7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8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9">
    <w:name w:val="МойТекст"/>
    <w:basedOn w:val="a"/>
    <w:link w:val="afa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a">
    <w:name w:val="МойТекст Знак"/>
    <w:link w:val="af9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b">
    <w:name w:val="!Рисунок"/>
    <w:basedOn w:val="a"/>
    <w:link w:val="afc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d">
    <w:name w:val="Подписи к рисункам"/>
    <w:basedOn w:val="a"/>
    <w:link w:val="afe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e">
    <w:name w:val="Подписи к рисункам Знак"/>
    <w:link w:val="afd"/>
    <w:rsid w:val="00EE05FB"/>
    <w:rPr>
      <w:rFonts w:eastAsia="Times New Roman"/>
      <w:sz w:val="24"/>
      <w:szCs w:val="24"/>
      <w:u w:val="single"/>
    </w:rPr>
  </w:style>
  <w:style w:type="character" w:customStyle="1" w:styleId="afc">
    <w:name w:val="!Рисунок Знак"/>
    <w:link w:val="afb"/>
    <w:rsid w:val="00EE05FB"/>
    <w:rPr>
      <w:rFonts w:eastAsia="Times New Roman"/>
      <w:sz w:val="24"/>
      <w:szCs w:val="24"/>
    </w:rPr>
  </w:style>
  <w:style w:type="paragraph" w:styleId="aff">
    <w:name w:val="Balloon Text"/>
    <w:basedOn w:val="a"/>
    <w:link w:val="aff0"/>
    <w:rsid w:val="00B1735D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rsid w:val="00B1735D"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sid w:val="00B21D16"/>
    <w:rPr>
      <w:color w:val="808080"/>
    </w:rPr>
  </w:style>
  <w:style w:type="character" w:customStyle="1" w:styleId="pl-k">
    <w:name w:val="pl-k"/>
    <w:basedOn w:val="a0"/>
    <w:rsid w:val="004851F9"/>
  </w:style>
  <w:style w:type="character" w:customStyle="1" w:styleId="pl-en">
    <w:name w:val="pl-en"/>
    <w:basedOn w:val="a0"/>
    <w:rsid w:val="004851F9"/>
  </w:style>
  <w:style w:type="character" w:customStyle="1" w:styleId="pl-smi">
    <w:name w:val="pl-smi"/>
    <w:basedOn w:val="a0"/>
    <w:rsid w:val="004851F9"/>
  </w:style>
  <w:style w:type="character" w:customStyle="1" w:styleId="pl-s">
    <w:name w:val="pl-s"/>
    <w:basedOn w:val="a0"/>
    <w:rsid w:val="004851F9"/>
  </w:style>
  <w:style w:type="character" w:customStyle="1" w:styleId="pl-pds">
    <w:name w:val="pl-pds"/>
    <w:basedOn w:val="a0"/>
    <w:rsid w:val="004851F9"/>
  </w:style>
  <w:style w:type="character" w:customStyle="1" w:styleId="pl-c1">
    <w:name w:val="pl-c1"/>
    <w:basedOn w:val="a0"/>
    <w:rsid w:val="0048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7DB2-E459-451A-A8C9-5CB5D152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37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creator>kalash</dc:creator>
  <cp:lastModifiedBy>123</cp:lastModifiedBy>
  <cp:revision>6</cp:revision>
  <cp:lastPrinted>2017-06-16T07:42:00Z</cp:lastPrinted>
  <dcterms:created xsi:type="dcterms:W3CDTF">2018-03-14T12:30:00Z</dcterms:created>
  <dcterms:modified xsi:type="dcterms:W3CDTF">2018-03-27T14:06:00Z</dcterms:modified>
</cp:coreProperties>
</file>